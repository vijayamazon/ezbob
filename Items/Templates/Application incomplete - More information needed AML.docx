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p w:rsidR="00415C9D" w:rsidRDefault="00275482" w:rsidP="00415C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415C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A40DD9" w:rsidRDefault="00415C9D" w:rsidP="00415C9D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415C9D" w:rsidRPr="00415C9D" w:rsidRDefault="00415C9D" w:rsidP="00415C9D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275482" w:rsidRPr="003D779D" w:rsidTr="00B50C80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275482" w:rsidRPr="00703CE5" w:rsidRDefault="00275482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Proof of ID required to make you a loan offer</w:t>
                  </w:r>
                </w:p>
              </w:tc>
              <w:tc>
                <w:tcPr>
                  <w:tcW w:w="330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p w:rsidR="00275482" w:rsidRDefault="00275482">
            <w:pPr>
              <w:rPr>
                <w:sz w:val="20"/>
                <w:szCs w:val="20"/>
              </w:rPr>
            </w:pPr>
          </w:p>
        </w:tc>
      </w:tr>
      <w:tr w:rsidR="00275482" w:rsidRPr="003D779D" w:rsidTr="00A40DD9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766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361"/>
              <w:gridCol w:w="315"/>
            </w:tblGrid>
            <w:tr w:rsidR="00275482" w:rsidRPr="003D779D" w:rsidTr="00A40DD9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6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4A01C4" w:rsidRDefault="00A40DD9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fldSimple w:instr=" MERGEFIELD  &lt;&lt;FirstName&gt;&gt;  \* MERGEFORMAT ">
                    <w:r w:rsidR="00275482" w:rsidRPr="004A01C4">
                      <w:rPr>
                        <w:rFonts w:ascii="Tahoma" w:hAnsi="Tahoma" w:cs="Tahoma"/>
                        <w:noProof/>
                        <w:color w:val="262626"/>
                        <w:sz w:val="20"/>
                        <w:szCs w:val="20"/>
                      </w:rPr>
                      <w:t>«&lt;&lt;FirstName&gt;&gt;»</w:t>
                    </w:r>
                  </w:fldSimple>
                  <w:r w:rsidR="00275482"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275482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We need a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proof of your 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ID due to the fact that we could not match the address you provided with the records at the credit bureau.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275482" w:rsidRPr="00584E7B" w:rsidRDefault="00275482" w:rsidP="00243A3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Please c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hoose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one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 from the following: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 copy of your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>Passport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</w:t>
                  </w:r>
                  <w:r w:rsidRPr="00584E7B">
                    <w:rPr>
                      <w:rFonts w:ascii="Tahoma" w:hAnsi="Tahoma" w:cs="Tahoma"/>
                      <w:sz w:val="20"/>
                      <w:szCs w:val="20"/>
                    </w:rPr>
                    <w:t xml:space="preserve">Driving license  </w:t>
                  </w:r>
                </w:p>
                <w:p w:rsidR="00275482" w:rsidRDefault="00275482" w:rsidP="00243A3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Please scan the documents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or take a photo with your mobile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to: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hyperlink r:id="rId6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your ID we will ge</w:t>
                  </w:r>
                  <w:r w:rsidRPr="003837EF">
                    <w:rPr>
                      <w:rFonts w:ascii="Tahoma" w:hAnsi="Tahoma" w:cs="Tahoma"/>
                      <w:sz w:val="20"/>
                      <w:szCs w:val="20"/>
                    </w:rPr>
                    <w:t>t back to you with a loan offer.</w:t>
                  </w:r>
                </w:p>
                <w:p w:rsidR="00275482" w:rsidRDefault="00275482" w:rsidP="003837E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275482" w:rsidRPr="00CA7EDF" w:rsidRDefault="00275482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275482" w:rsidRPr="003D779D" w:rsidRDefault="00275482" w:rsidP="00FF5BD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 xml:space="preserve">PLEASE </w:t>
                  </w:r>
                  <w:proofErr w:type="gramStart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 w:rsidTr="00A40DD9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275482" w:rsidRPr="00CA7EDF" w:rsidRDefault="00275482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15361" w:type="dxa"/>
                  <w:vAlign w:val="center"/>
                </w:tcPr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275482" w:rsidRPr="002B6DE1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275482" w:rsidRPr="00CA7EDF" w:rsidRDefault="00275482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275482" w:rsidRPr="00CA7EDF" w:rsidRDefault="00275482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275482" w:rsidRPr="003D779D" w:rsidRDefault="00275482">
                  <w:r w:rsidRPr="003D779D">
                    <w:t> </w:t>
                  </w:r>
                </w:p>
              </w:tc>
            </w:tr>
            <w:tr w:rsidR="00275482" w:rsidRPr="003D779D" w:rsidTr="00A40DD9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275482" w:rsidRDefault="0027548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75482" w:rsidRDefault="00275482">
            <w:pPr>
              <w:rPr>
                <w:sz w:val="20"/>
                <w:szCs w:val="20"/>
              </w:rPr>
            </w:pPr>
          </w:p>
        </w:tc>
      </w:tr>
    </w:tbl>
    <w:p w:rsidR="00275482" w:rsidRDefault="00275482" w:rsidP="008F7451"/>
    <w:sectPr w:rsidR="00275482" w:rsidSect="00A40DD9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61D51"/>
    <w:rsid w:val="000711E6"/>
    <w:rsid w:val="000F4C80"/>
    <w:rsid w:val="00157A77"/>
    <w:rsid w:val="001C1BA6"/>
    <w:rsid w:val="001C54B3"/>
    <w:rsid w:val="001F11A7"/>
    <w:rsid w:val="0020686C"/>
    <w:rsid w:val="00243A3B"/>
    <w:rsid w:val="00255476"/>
    <w:rsid w:val="00275482"/>
    <w:rsid w:val="002B6DE1"/>
    <w:rsid w:val="002C5B62"/>
    <w:rsid w:val="00320BEF"/>
    <w:rsid w:val="0037147C"/>
    <w:rsid w:val="003837EF"/>
    <w:rsid w:val="003A00AB"/>
    <w:rsid w:val="003B714F"/>
    <w:rsid w:val="003C7284"/>
    <w:rsid w:val="003D779D"/>
    <w:rsid w:val="004001D1"/>
    <w:rsid w:val="00404E56"/>
    <w:rsid w:val="00411E53"/>
    <w:rsid w:val="00415C9D"/>
    <w:rsid w:val="00421BC2"/>
    <w:rsid w:val="0045607C"/>
    <w:rsid w:val="004625B9"/>
    <w:rsid w:val="004900D5"/>
    <w:rsid w:val="004A01C4"/>
    <w:rsid w:val="004D1362"/>
    <w:rsid w:val="004E2B84"/>
    <w:rsid w:val="00524BDE"/>
    <w:rsid w:val="00537349"/>
    <w:rsid w:val="00544EFF"/>
    <w:rsid w:val="00553B7C"/>
    <w:rsid w:val="00584E7B"/>
    <w:rsid w:val="006015AD"/>
    <w:rsid w:val="00606BBB"/>
    <w:rsid w:val="0067560D"/>
    <w:rsid w:val="006C1AE1"/>
    <w:rsid w:val="006D6114"/>
    <w:rsid w:val="00703CE5"/>
    <w:rsid w:val="00723AA6"/>
    <w:rsid w:val="0076404A"/>
    <w:rsid w:val="007E37BA"/>
    <w:rsid w:val="00880335"/>
    <w:rsid w:val="00883494"/>
    <w:rsid w:val="0088423F"/>
    <w:rsid w:val="008D4E7E"/>
    <w:rsid w:val="008E1E75"/>
    <w:rsid w:val="008E3B6F"/>
    <w:rsid w:val="008F7451"/>
    <w:rsid w:val="009305A5"/>
    <w:rsid w:val="00973E36"/>
    <w:rsid w:val="00A263D9"/>
    <w:rsid w:val="00A40DD9"/>
    <w:rsid w:val="00A510BD"/>
    <w:rsid w:val="00A60CB7"/>
    <w:rsid w:val="00AD4598"/>
    <w:rsid w:val="00AE6730"/>
    <w:rsid w:val="00AF3482"/>
    <w:rsid w:val="00B06B4E"/>
    <w:rsid w:val="00B0764D"/>
    <w:rsid w:val="00B50C80"/>
    <w:rsid w:val="00B94544"/>
    <w:rsid w:val="00BA2A31"/>
    <w:rsid w:val="00BD54DE"/>
    <w:rsid w:val="00BF555D"/>
    <w:rsid w:val="00C70A66"/>
    <w:rsid w:val="00CA7EDF"/>
    <w:rsid w:val="00CC0F6F"/>
    <w:rsid w:val="00DA1067"/>
    <w:rsid w:val="00DB064C"/>
    <w:rsid w:val="00E135AC"/>
    <w:rsid w:val="00E50723"/>
    <w:rsid w:val="00E86161"/>
    <w:rsid w:val="00EB7727"/>
    <w:rsid w:val="00ED06FF"/>
    <w:rsid w:val="00F04841"/>
    <w:rsid w:val="00F05E91"/>
    <w:rsid w:val="00F50121"/>
    <w:rsid w:val="00F567A7"/>
    <w:rsid w:val="00F57CAF"/>
    <w:rsid w:val="00F93B73"/>
    <w:rsid w:val="00FB4662"/>
    <w:rsid w:val="00FF5BD9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9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710</Characters>
  <Application>Microsoft Office Word</Application>
  <DocSecurity>0</DocSecurity>
  <Lines>5</Lines>
  <Paragraphs>1</Paragraphs>
  <ScaleCrop>false</ScaleCrop>
  <Company>SCORTO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11</cp:revision>
  <dcterms:created xsi:type="dcterms:W3CDTF">2012-08-23T11:57:00Z</dcterms:created>
  <dcterms:modified xsi:type="dcterms:W3CDTF">2013-10-26T18:57:00Z</dcterms:modified>
</cp:coreProperties>
</file>