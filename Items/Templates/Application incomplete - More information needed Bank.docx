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000"/>
      </w:tblGrid>
      <w:tr w:rsidR="00526386" w:rsidRPr="00604B64" w:rsidTr="003B714F">
        <w:trPr>
          <w:tblCellSpacing w:w="0" w:type="dxa"/>
        </w:trPr>
        <w:tc>
          <w:tcPr>
            <w:tcW w:w="0" w:type="auto"/>
            <w:vAlign w:val="center"/>
          </w:tcPr>
          <w:p w:rsidR="00526386" w:rsidRPr="00524BDE" w:rsidRDefault="00526386" w:rsidP="00812FA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"/>
              <w:gridCol w:w="7694"/>
              <w:gridCol w:w="330"/>
              <w:gridCol w:w="886"/>
            </w:tblGrid>
            <w:tr w:rsidR="00526386" w:rsidRPr="00604B64" w:rsidTr="00812FA0">
              <w:trPr>
                <w:gridAfter w:val="1"/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  <w:tc>
                <w:tcPr>
                  <w:tcW w:w="7694" w:type="dxa"/>
                  <w:vAlign w:val="center"/>
                </w:tcPr>
                <w:p w:rsidR="00526386" w:rsidRPr="00DC241D" w:rsidRDefault="00526386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We require a proof of bank account ownership to make you a loan offer   </w:t>
                  </w:r>
                </w:p>
              </w:tc>
              <w:tc>
                <w:tcPr>
                  <w:tcW w:w="330" w:type="dxa"/>
                  <w:vAlign w:val="center"/>
                </w:tcPr>
                <w:p w:rsidR="00526386" w:rsidRPr="00604B64" w:rsidRDefault="00526386">
                  <w:r w:rsidRPr="00604B64">
                    <w:t> </w:t>
                  </w:r>
                </w:p>
              </w:tc>
            </w:tr>
            <w:tr w:rsidR="00526386" w:rsidRPr="00604B64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</w:tcPr>
                <w:p w:rsidR="00526386" w:rsidRDefault="0052638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3B714F">
        <w:trPr>
          <w:tblCellSpacing w:w="0" w:type="dxa"/>
        </w:trPr>
        <w:tc>
          <w:tcPr>
            <w:tcW w:w="0" w:type="auto"/>
            <w:vAlign w:val="center"/>
          </w:tcPr>
          <w:p w:rsidR="00526386" w:rsidRDefault="00526386">
            <w:pPr>
              <w:rPr>
                <w:sz w:val="20"/>
                <w:szCs w:val="20"/>
              </w:rPr>
            </w:pPr>
          </w:p>
        </w:tc>
      </w:tr>
      <w:tr w:rsidR="00526386" w:rsidRPr="00604B64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85"/>
              <w:gridCol w:w="315"/>
            </w:tblGrid>
            <w:tr w:rsidR="00526386" w:rsidRPr="00604B64" w:rsidTr="00B0764D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52638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4872CC" w:rsidRDefault="00526386" w:rsidP="0036217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Pr="004872CC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send us ONE page from a recent </w:t>
                  </w:r>
                  <w:r w:rsidRPr="00584E7B">
                    <w:rPr>
                      <w:rFonts w:ascii="Tahoma" w:hAnsi="Tahoma" w:cs="Tahoma"/>
                      <w:color w:val="262626"/>
                      <w:sz w:val="20"/>
                      <w:szCs w:val="20"/>
                      <w:u w:val="single"/>
                    </w:rPr>
                    <w:t>bank statement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under</w:t>
                  </w:r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90 days old)</w:t>
                  </w: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.  We do need transactional data.  </w:t>
                  </w:r>
                </w:p>
                <w:p w:rsidR="00526386" w:rsidRDefault="00526386" w:rsidP="00EB3C0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nt number and bank sort code are visible on the page.  We require this document because the address you provided us with does not match the credit bureau’s bank check records.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You may scan us a page of the statement, take a screenshot of your online account as long as the account number - sort code - and name are present, or take a photo from your mobile.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Please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email </w:t>
                  </w:r>
                  <w:bookmarkStart w:id="0" w:name="_GoBack"/>
                  <w:bookmarkEnd w:id="0"/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to: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As soon as we receive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we will </w:t>
                  </w: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>get back to you with a loan offer.</w:t>
                  </w:r>
                </w:p>
                <w:p w:rsidR="00526386" w:rsidRDefault="00526386" w:rsidP="0058514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526386" w:rsidRPr="004872CC" w:rsidRDefault="00526386" w:rsidP="002422C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872CC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604B64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</w:t>
                  </w:r>
                  <w: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526386" w:rsidRPr="0000380A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00380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00380A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00380A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00380A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526386" w:rsidRPr="00C94F46" w:rsidRDefault="00526386" w:rsidP="00C94F4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526386" w:rsidRPr="00604B64" w:rsidRDefault="00526386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526386" w:rsidRPr="00604B64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604B64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</w:tr>
            <w:tr w:rsidR="00526386" w:rsidRPr="00604B64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26386" w:rsidRPr="00704CEA" w:rsidRDefault="0052638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</w:tr>
          </w:tbl>
          <w:p w:rsidR="00526386" w:rsidRPr="00704CEA" w:rsidRDefault="0052638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</w:tr>
    </w:tbl>
    <w:p w:rsidR="00526386" w:rsidRPr="00704CEA" w:rsidRDefault="00526386" w:rsidP="003B714F">
      <w:pPr>
        <w:rPr>
          <w:rFonts w:ascii="Tahoma" w:hAnsi="Tahoma" w:cs="Tahoma"/>
          <w:color w:val="808080"/>
          <w:sz w:val="20"/>
          <w:szCs w:val="20"/>
        </w:rPr>
      </w:pPr>
    </w:p>
    <w:sectPr w:rsidR="00526386" w:rsidRPr="00704CEA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00380A"/>
    <w:rsid w:val="00014B78"/>
    <w:rsid w:val="000F66D0"/>
    <w:rsid w:val="001C1BA6"/>
    <w:rsid w:val="001C54B3"/>
    <w:rsid w:val="002422C6"/>
    <w:rsid w:val="00255476"/>
    <w:rsid w:val="0027094D"/>
    <w:rsid w:val="00282656"/>
    <w:rsid w:val="002B4CC4"/>
    <w:rsid w:val="002C256C"/>
    <w:rsid w:val="002C5B62"/>
    <w:rsid w:val="002D2D33"/>
    <w:rsid w:val="00362177"/>
    <w:rsid w:val="003A00AB"/>
    <w:rsid w:val="003B414B"/>
    <w:rsid w:val="003B714F"/>
    <w:rsid w:val="003F2D96"/>
    <w:rsid w:val="00446A27"/>
    <w:rsid w:val="0045607C"/>
    <w:rsid w:val="004872CC"/>
    <w:rsid w:val="004A01C4"/>
    <w:rsid w:val="00524BDE"/>
    <w:rsid w:val="00526386"/>
    <w:rsid w:val="00565ED2"/>
    <w:rsid w:val="00584E7B"/>
    <w:rsid w:val="0058514F"/>
    <w:rsid w:val="005C6F76"/>
    <w:rsid w:val="005D588B"/>
    <w:rsid w:val="006015AD"/>
    <w:rsid w:val="00604B64"/>
    <w:rsid w:val="006C1AE1"/>
    <w:rsid w:val="00704CEA"/>
    <w:rsid w:val="00723AA6"/>
    <w:rsid w:val="00744F63"/>
    <w:rsid w:val="00762A85"/>
    <w:rsid w:val="0076404A"/>
    <w:rsid w:val="00812FA0"/>
    <w:rsid w:val="008D4E7E"/>
    <w:rsid w:val="008E1E75"/>
    <w:rsid w:val="008F6A1D"/>
    <w:rsid w:val="00970F07"/>
    <w:rsid w:val="00971ABF"/>
    <w:rsid w:val="009A68D4"/>
    <w:rsid w:val="009F2AE9"/>
    <w:rsid w:val="00A00673"/>
    <w:rsid w:val="00A11649"/>
    <w:rsid w:val="00A263D9"/>
    <w:rsid w:val="00AA65CF"/>
    <w:rsid w:val="00AB6EE3"/>
    <w:rsid w:val="00AF3482"/>
    <w:rsid w:val="00B02FC5"/>
    <w:rsid w:val="00B0764D"/>
    <w:rsid w:val="00B65878"/>
    <w:rsid w:val="00BD54DE"/>
    <w:rsid w:val="00BF555D"/>
    <w:rsid w:val="00C163BD"/>
    <w:rsid w:val="00C60CD7"/>
    <w:rsid w:val="00C94F46"/>
    <w:rsid w:val="00CC0F6F"/>
    <w:rsid w:val="00CD71F6"/>
    <w:rsid w:val="00D3715E"/>
    <w:rsid w:val="00D6333D"/>
    <w:rsid w:val="00D97497"/>
    <w:rsid w:val="00DC241D"/>
    <w:rsid w:val="00E13F13"/>
    <w:rsid w:val="00EB3C0B"/>
    <w:rsid w:val="00F04841"/>
    <w:rsid w:val="00F365BB"/>
    <w:rsid w:val="00F50121"/>
    <w:rsid w:val="00F770DD"/>
    <w:rsid w:val="00FB4662"/>
    <w:rsid w:val="00FF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ounts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162</Words>
  <Characters>926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user</cp:lastModifiedBy>
  <cp:revision>18</cp:revision>
  <dcterms:created xsi:type="dcterms:W3CDTF">2012-08-23T08:36:00Z</dcterms:created>
  <dcterms:modified xsi:type="dcterms:W3CDTF">2012-10-10T16:18:00Z</dcterms:modified>
</cp:coreProperties>
</file>