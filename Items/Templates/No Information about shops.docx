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3E" w:rsidRDefault="0013053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 ADMINISTRATOR.</w:t>
      </w:r>
    </w:p>
    <w:p w:rsidR="0013053E" w:rsidRPr="005E67BA" w:rsidRDefault="0013053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</w:p>
    <w:p w:rsidR="0013053E" w:rsidRDefault="0013053E" w:rsidP="00DE13DB">
      <w:r>
        <w:t xml:space="preserve">For Customer </w:t>
      </w:r>
      <w:fldSimple w:instr=" MERGEFIELD  &lt;&lt;UserEmail&gt;&gt;  \* MERGEFORMAT ">
        <w:r w:rsidRPr="00DE13DB">
          <w:t>«&lt;&lt;UserEmail&gt;&gt;»</w:t>
        </w:r>
      </w:fldSimple>
      <w:r w:rsidRPr="00DE13DB">
        <w:t xml:space="preserve"> was not received </w:t>
      </w:r>
      <w:r>
        <w:rPr>
          <w:rStyle w:val="hps"/>
          <w:lang/>
        </w:rPr>
        <w:t>marketplace information</w:t>
      </w:r>
      <w:r w:rsidRPr="00DE13DB">
        <w:t>.</w:t>
      </w:r>
      <w:r>
        <w:t xml:space="preserve"> </w:t>
      </w:r>
    </w:p>
    <w:p w:rsidR="0013053E" w:rsidRPr="005E67BA" w:rsidRDefault="0013053E" w:rsidP="00DE13DB">
      <w:r>
        <w:rPr>
          <w:rStyle w:val="hps"/>
          <w:lang/>
        </w:rPr>
        <w:t>Please</w:t>
      </w:r>
      <w:r>
        <w:rPr>
          <w:lang/>
        </w:rPr>
        <w:t xml:space="preserve"> </w:t>
      </w:r>
      <w:r>
        <w:rPr>
          <w:rStyle w:val="hps"/>
          <w:lang/>
        </w:rPr>
        <w:t>run the</w:t>
      </w:r>
      <w:r>
        <w:rPr>
          <w:lang/>
        </w:rPr>
        <w:t xml:space="preserve"> </w:t>
      </w:r>
      <w:r>
        <w:rPr>
          <w:rStyle w:val="hps"/>
          <w:lang/>
        </w:rPr>
        <w:t>Main Strategy</w:t>
      </w:r>
      <w:r>
        <w:rPr>
          <w:lang/>
        </w:rPr>
        <w:t xml:space="preserve"> </w:t>
      </w:r>
      <w:r>
        <w:rPr>
          <w:rStyle w:val="hps"/>
          <w:lang/>
        </w:rPr>
        <w:t>in the manual mode after updating marketplace information</w:t>
      </w:r>
      <w:r>
        <w:rPr>
          <w:lang/>
        </w:rPr>
        <w:t>.</w:t>
      </w:r>
    </w:p>
    <w:p w:rsidR="0013053E" w:rsidRDefault="0013053E" w:rsidP="003B714F"/>
    <w:p w:rsidR="0013053E" w:rsidRDefault="0013053E" w:rsidP="005124E2">
      <w:pPr>
        <w:pStyle w:val="Heading2"/>
      </w:pPr>
      <w:r>
        <w:t>Customer information</w:t>
      </w:r>
    </w:p>
    <w:p w:rsidR="0013053E" w:rsidRPr="005E67BA" w:rsidRDefault="0013053E" w:rsidP="005124E2">
      <w:pPr>
        <w:rPr>
          <w:noProof/>
        </w:rPr>
      </w:pPr>
      <w:r>
        <w:rPr>
          <w:noProof/>
        </w:rPr>
        <w:t xml:space="preserve">Customer </w:t>
      </w:r>
      <w:bookmarkStart w:id="0" w:name="_GoBack"/>
      <w:bookmarkEnd w:id="0"/>
      <w:r w:rsidRPr="005E67BA">
        <w:rPr>
          <w:noProof/>
        </w:rPr>
        <w:t xml:space="preserve">ID -  </w:t>
      </w:r>
      <w:fldSimple w:instr=" MERGEFIELD  &lt;&lt;UserID&gt;&gt;  \* MERGEFORMAT ">
        <w:r w:rsidRPr="005E67BA">
          <w:rPr>
            <w:noProof/>
          </w:rPr>
          <w:t>«&lt;&lt;</w:t>
        </w:r>
        <w:r>
          <w:rPr>
            <w:noProof/>
          </w:rPr>
          <w:t>Customer</w:t>
        </w:r>
        <w:r w:rsidRPr="005E67BA">
          <w:rPr>
            <w:noProof/>
          </w:rPr>
          <w:t>ID&gt;&gt;»</w:t>
        </w:r>
      </w:fldSimple>
    </w:p>
    <w:p w:rsidR="0013053E" w:rsidRPr="005E67BA" w:rsidRDefault="0013053E" w:rsidP="005E67BA">
      <w:r w:rsidRPr="005E67BA">
        <w:rPr>
          <w:noProof/>
        </w:rPr>
        <w:t xml:space="preserve">Application ID - </w:t>
      </w:r>
      <w:fldSimple w:instr=" MERGEFIELD  &lt;&lt;ApplicationID&gt;&gt;  \* MERGEFORMAT ">
        <w:r w:rsidRPr="005E67BA">
          <w:rPr>
            <w:noProof/>
          </w:rPr>
          <w:t>«&lt;&lt;ApplicationID&gt;&gt;»</w:t>
        </w:r>
      </w:fldSimple>
    </w:p>
    <w:p w:rsidR="0013053E" w:rsidRPr="005E67BA" w:rsidRDefault="0013053E" w:rsidP="005E67BA">
      <w:r w:rsidRPr="005E67BA">
        <w:rPr>
          <w:noProof/>
        </w:rPr>
        <w:t xml:space="preserve">User E-mail - </w:t>
      </w:r>
      <w:fldSimple w:instr=" MERGEFIELD  &lt;&lt;UserEmail&gt;&gt;  \* MERGEFORMAT ">
        <w:r w:rsidRPr="005E67BA">
          <w:rPr>
            <w:noProof/>
          </w:rPr>
          <w:t>«&lt;&lt;UserEmail&gt;&gt;»</w:t>
        </w:r>
      </w:fldSimple>
    </w:p>
    <w:p w:rsidR="0013053E" w:rsidRDefault="0013053E" w:rsidP="005124E2"/>
    <w:p w:rsidR="0013053E" w:rsidRPr="005124E2" w:rsidRDefault="0013053E" w:rsidP="005124E2"/>
    <w:p w:rsidR="0013053E" w:rsidRPr="005E67BA" w:rsidRDefault="0013053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  <w:t>The EZBob Mailer</w:t>
      </w:r>
    </w:p>
    <w:p w:rsidR="0013053E" w:rsidRDefault="0013053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13053E" w:rsidRDefault="0013053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13053E" w:rsidRDefault="0013053E" w:rsidP="005124E2"/>
    <w:sectPr w:rsidR="0013053E" w:rsidSect="00437E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714F"/>
    <w:rsid w:val="0013053E"/>
    <w:rsid w:val="00166CE8"/>
    <w:rsid w:val="003B714F"/>
    <w:rsid w:val="00437E29"/>
    <w:rsid w:val="00500988"/>
    <w:rsid w:val="005124E2"/>
    <w:rsid w:val="005E67BA"/>
    <w:rsid w:val="006C1AE1"/>
    <w:rsid w:val="00B300BC"/>
    <w:rsid w:val="00BB1368"/>
    <w:rsid w:val="00BF555D"/>
    <w:rsid w:val="00CC0F6F"/>
    <w:rsid w:val="00DE13DB"/>
    <w:rsid w:val="00F50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basedOn w:val="DefaultParagraphFont"/>
    <w:uiPriority w:val="99"/>
    <w:qFormat/>
    <w:rsid w:val="005E67BA"/>
    <w:rPr>
      <w:rFonts w:cs="Times New Roman"/>
      <w:b/>
      <w:bCs/>
      <w:smallCaps/>
      <w:spacing w:val="5"/>
    </w:rPr>
  </w:style>
  <w:style w:type="character" w:customStyle="1" w:styleId="hps">
    <w:name w:val="hps"/>
    <w:basedOn w:val="DefaultParagraphFont"/>
    <w:uiPriority w:val="99"/>
    <w:rsid w:val="00DE13D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83</Words>
  <Characters>474</Characters>
  <Application>Microsoft Office Outlook</Application>
  <DocSecurity>0</DocSecurity>
  <Lines>0</Lines>
  <Paragraphs>0</Paragraphs>
  <ScaleCrop>false</ScaleCrop>
  <Company>SCORTO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user</cp:lastModifiedBy>
  <cp:revision>2</cp:revision>
  <dcterms:created xsi:type="dcterms:W3CDTF">2012-08-23T12:53:00Z</dcterms:created>
  <dcterms:modified xsi:type="dcterms:W3CDTF">2012-08-23T12:53:00Z</dcterms:modified>
</cp:coreProperties>
</file>