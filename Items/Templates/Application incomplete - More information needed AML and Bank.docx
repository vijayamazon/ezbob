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24"/>
      </w:tblGrid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C14194" w:rsidRDefault="00C14194" w:rsidP="00D10A2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p w:rsidR="00E2190B" w:rsidRPr="00E2190B" w:rsidRDefault="00E2190B" w:rsidP="00D10A20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</w:p>
          <w:tbl>
            <w:tblPr>
              <w:tblW w:w="14647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4297"/>
              <w:gridCol w:w="330"/>
            </w:tblGrid>
            <w:tr w:rsidR="00C14194" w:rsidRPr="003D779D" w:rsidTr="00E2190B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14194" w:rsidRPr="003D779D" w:rsidRDefault="00C14194"/>
              </w:tc>
              <w:tc>
                <w:tcPr>
                  <w:tcW w:w="14297" w:type="dxa"/>
                  <w:vAlign w:val="center"/>
                </w:tcPr>
                <w:p w:rsidR="00C14194" w:rsidRPr="00703CE5" w:rsidRDefault="00C14194" w:rsidP="00E2190B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We require a proof of bank account ownership and proof of ID to make you a loan offer</w:t>
                  </w:r>
                </w:p>
              </w:tc>
              <w:tc>
                <w:tcPr>
                  <w:tcW w:w="330" w:type="dxa"/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 w:rsidTr="00E2190B">
              <w:trPr>
                <w:trHeight w:val="75"/>
                <w:tblCellSpacing w:w="0" w:type="dxa"/>
              </w:trPr>
              <w:tc>
                <w:tcPr>
                  <w:tcW w:w="14647" w:type="dxa"/>
                  <w:gridSpan w:val="3"/>
                  <w:vAlign w:val="center"/>
                </w:tcPr>
                <w:p w:rsidR="00C14194" w:rsidRDefault="00C1419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14194" w:rsidRDefault="00C14194">
            <w:pPr>
              <w:rPr>
                <w:sz w:val="20"/>
                <w:szCs w:val="20"/>
              </w:rPr>
            </w:pPr>
          </w:p>
        </w:tc>
      </w:tr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p w:rsidR="00C14194" w:rsidRDefault="00C14194">
            <w:pPr>
              <w:rPr>
                <w:sz w:val="20"/>
                <w:szCs w:val="20"/>
              </w:rPr>
            </w:pPr>
          </w:p>
        </w:tc>
      </w:tr>
      <w:tr w:rsidR="00C14194" w:rsidRPr="003D779D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15624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90"/>
              <w:gridCol w:w="15219"/>
              <w:gridCol w:w="315"/>
            </w:tblGrid>
            <w:tr w:rsidR="00C14194" w:rsidRPr="003D779D" w:rsidTr="00E2190B">
              <w:trPr>
                <w:tblCellSpacing w:w="0" w:type="dxa"/>
              </w:trPr>
              <w:tc>
                <w:tcPr>
                  <w:tcW w:w="9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3D779D" w:rsidRDefault="00C1419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779D">
                    <w:rPr>
                      <w:rFonts w:ascii="Tahoma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21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4A01C4" w:rsidRDefault="00E2190B" w:rsidP="00CA7EDF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>
                    <w:fldChar w:fldCharType="begin"/>
                  </w:r>
                  <w:r>
                    <w:instrText xml:space="preserve"> MERGEFIELD  &lt;&lt;FirstName&gt;&gt;  \* MERGEFORMAT </w:instrText>
                  </w:r>
                  <w:r>
                    <w:fldChar w:fldCharType="separate"/>
                  </w:r>
                  <w:r w:rsidR="00C14194" w:rsidRPr="004A01C4">
                    <w:rPr>
                      <w:rFonts w:ascii="Tahoma" w:hAnsi="Tahoma" w:cs="Tahoma"/>
                      <w:noProof/>
                      <w:color w:val="262626"/>
                      <w:sz w:val="20"/>
                      <w:szCs w:val="20"/>
                    </w:rPr>
                    <w:t>«&lt;&lt;FirstName&gt;&gt;»</w:t>
                  </w:r>
                  <w:r>
                    <w:rPr>
                      <w:rFonts w:ascii="Tahoma" w:hAnsi="Tahoma" w:cs="Tahoma"/>
                      <w:noProof/>
                      <w:color w:val="262626"/>
                      <w:sz w:val="20"/>
                      <w:szCs w:val="20"/>
                    </w:rPr>
                    <w:fldChar w:fldCharType="end"/>
                  </w:r>
                  <w:r w:rsidR="00C14194" w:rsidRPr="004A01C4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, </w:t>
                  </w:r>
                </w:p>
                <w:p w:rsidR="00C14194" w:rsidRPr="00772BCA" w:rsidRDefault="00C14194" w:rsidP="00772BC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EZBOB requires the following information to make you a loan offer. </w:t>
                  </w:r>
                </w:p>
                <w:p w:rsidR="00C14194" w:rsidRPr="00772BCA" w:rsidRDefault="00C14194" w:rsidP="00A16D1B">
                  <w:pPr>
                    <w:pStyle w:val="ListParagraph"/>
                    <w:spacing w:after="150"/>
                    <w:ind w:left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1. 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ONE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 additional proof of your ID: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A copy of your Passport or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Driving L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icense.    </w:t>
                  </w:r>
                </w:p>
                <w:p w:rsidR="00C14194" w:rsidRDefault="00C14194" w:rsidP="00A16D1B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2.  ONE page from a</w:t>
                  </w:r>
                  <w:bookmarkStart w:id="0" w:name="_GoBack"/>
                  <w:bookmarkEnd w:id="0"/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 recent </w:t>
                  </w: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bank statement (under 90 days old).</w:t>
                  </w:r>
                </w:p>
                <w:p w:rsidR="00C14194" w:rsidRPr="00A16D1B" w:rsidRDefault="00C14194" w:rsidP="00A16D1B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>Please make sure your name, accou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nt number and bank sort code are visible.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  <w:u w:val="single"/>
                    </w:rPr>
                    <w:t>We do not need to view any transactions.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Please note w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 xml:space="preserve">e need this page because the address you provided us with does not match the credit bureau’s bank check records. </w:t>
                  </w:r>
                </w:p>
                <w:p w:rsidR="00C14194" w:rsidRPr="00772BCA" w:rsidRDefault="00C14194" w:rsidP="00772BC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You may scan and email the information or 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take a screenshot of your online account as long as the account number - sort code - and name are present, or take a photo from your mobile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email it to EZBOB</w:t>
                  </w: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Please email to </w:t>
                  </w:r>
                  <w:hyperlink r:id="rId6" w:history="1">
                    <w:r w:rsidRPr="00E26051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accounts@ezbob.com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14194" w:rsidRPr="00772BCA" w:rsidRDefault="00C14194" w:rsidP="00772BC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sz w:val="20"/>
                      <w:szCs w:val="20"/>
                    </w:rPr>
                    <w:t>As soon as we receive your email we will get back to you with a loan offer.</w:t>
                  </w:r>
                </w:p>
                <w:p w:rsidR="00C14194" w:rsidRPr="00772BCA" w:rsidRDefault="00C14194" w:rsidP="008F7451">
                  <w:pPr>
                    <w:spacing w:after="150"/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t xml:space="preserve">Sincerely, </w:t>
                  </w:r>
                </w:p>
                <w:p w:rsidR="00C14194" w:rsidRPr="003D779D" w:rsidRDefault="00C14194" w:rsidP="00D10A20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772BCA">
                    <w:rPr>
                      <w:rFonts w:ascii="Tahoma" w:hAnsi="Tahoma" w:cs="Tahoma"/>
                      <w:color w:val="262626"/>
                      <w:sz w:val="20"/>
                      <w:szCs w:val="20"/>
                    </w:rPr>
                    <w:br/>
                    <w:t>The EZBOB Team</w:t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262626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</w:r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br/>
                    <w:t xml:space="preserve">PLEASE </w:t>
                  </w:r>
                  <w:proofErr w:type="gramStart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DO</w:t>
                  </w:r>
                  <w:proofErr w:type="gramEnd"/>
                  <w:r w:rsidRPr="00CA7EDF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 xml:space="preserve">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 w:rsidTr="00E2190B">
              <w:trPr>
                <w:tblCellSpacing w:w="0" w:type="dxa"/>
              </w:trPr>
              <w:tc>
                <w:tcPr>
                  <w:tcW w:w="90" w:type="dxa"/>
                  <w:vAlign w:val="center"/>
                </w:tcPr>
                <w:p w:rsidR="00C14194" w:rsidRPr="00CA7EDF" w:rsidRDefault="00C14194">
                  <w:pPr>
                    <w:rPr>
                      <w:b/>
                      <w:bCs/>
                    </w:rPr>
                  </w:pPr>
                  <w:r w:rsidRPr="00CA7EDF">
                    <w:rPr>
                      <w:b/>
                      <w:bCs/>
                    </w:rPr>
                    <w:t> </w:t>
                  </w:r>
                </w:p>
              </w:tc>
              <w:tc>
                <w:tcPr>
                  <w:tcW w:w="15219" w:type="dxa"/>
                  <w:vAlign w:val="center"/>
                </w:tcPr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</w:p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14194" w:rsidRPr="002B6DE1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>UK Company No.7852687</w:t>
                  </w: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14194" w:rsidRPr="00CA7EDF" w:rsidRDefault="00C14194" w:rsidP="008F745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</w:pPr>
                  <w:r w:rsidRPr="002B6DE1">
                    <w:rPr>
                      <w:rFonts w:ascii="Tahoma" w:hAnsi="Tahoma" w:cs="Tahoma"/>
                      <w:b/>
                      <w:bCs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address">
                      <w:smartTag w:uri="urn:schemas-microsoft-com:office:smarttags" w:element="address">
                        <w:smartTag w:uri="urn:schemas-microsoft-com:office:smarttags" w:element="Street">
                          <w:r w:rsidRPr="002B6DE1">
                            <w:rPr>
                              <w:rFonts w:ascii="Tahoma" w:hAnsi="Tahoma" w:cs="Tahoma"/>
                              <w:b/>
                              <w:bCs/>
                              <w:color w:val="FFFFFF"/>
                              <w:sz w:val="18"/>
                              <w:szCs w:val="18"/>
                            </w:rPr>
                            <w:t>145 – 157 John Street</w:t>
                          </w:r>
                        </w:smartTag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 </w:t>
                      </w:r>
                      <w:smartTag w:uri="urn:schemas-microsoft-com:office:smarttags" w:element="address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London</w:t>
                        </w:r>
                      </w:smartTag>
                      <w:r w:rsidRPr="002B6DE1">
                        <w:rPr>
                          <w:rFonts w:ascii="Tahoma" w:hAnsi="Tahoma" w:cs="Tahoma"/>
                          <w:b/>
                          <w:bCs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smartTag w:uri="urn:schemas-microsoft-com:office:smarttags" w:element="address">
                        <w:r w:rsidRPr="002B6DE1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18"/>
                            <w:szCs w:val="18"/>
                          </w:rPr>
                          <w:t>EC1V 4PW</w:t>
                        </w:r>
                      </w:smartTag>
                    </w:smartTag>
                  </w:smartTag>
                  <w:r w:rsidRPr="00CA7EDF"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br/>
                  </w:r>
                </w:p>
                <w:p w:rsidR="00C14194" w:rsidRPr="00CA7EDF" w:rsidRDefault="00C14194" w:rsidP="003B714F">
                  <w:pPr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C14194" w:rsidRPr="003D779D" w:rsidRDefault="00C14194">
                  <w:r w:rsidRPr="003D779D">
                    <w:t> </w:t>
                  </w:r>
                </w:p>
              </w:tc>
            </w:tr>
            <w:tr w:rsidR="00C14194" w:rsidRPr="003D779D" w:rsidTr="00E2190B">
              <w:trPr>
                <w:tblCellSpacing w:w="0" w:type="dxa"/>
              </w:trPr>
              <w:tc>
                <w:tcPr>
                  <w:tcW w:w="15624" w:type="dxa"/>
                  <w:gridSpan w:val="3"/>
                  <w:vAlign w:val="center"/>
                </w:tcPr>
                <w:p w:rsidR="00C14194" w:rsidRDefault="00C1419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14194" w:rsidRDefault="00C14194">
            <w:pPr>
              <w:rPr>
                <w:sz w:val="20"/>
                <w:szCs w:val="20"/>
              </w:rPr>
            </w:pPr>
          </w:p>
        </w:tc>
      </w:tr>
    </w:tbl>
    <w:p w:rsidR="00C14194" w:rsidRDefault="00C14194" w:rsidP="008F7451"/>
    <w:sectPr w:rsidR="00C14194" w:rsidSect="00E2190B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03AF2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EB0E18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6ECEC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743C9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EE8F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0E5B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A36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70A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00C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7DEC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E083C"/>
    <w:multiLevelType w:val="hybridMultilevel"/>
    <w:tmpl w:val="E3A6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7B0D6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AB5754A"/>
    <w:multiLevelType w:val="hybridMultilevel"/>
    <w:tmpl w:val="DF30B0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714F"/>
    <w:rsid w:val="00061D51"/>
    <w:rsid w:val="000F4C80"/>
    <w:rsid w:val="00157A77"/>
    <w:rsid w:val="001C1BA6"/>
    <w:rsid w:val="001C54B3"/>
    <w:rsid w:val="001E7387"/>
    <w:rsid w:val="001F11A7"/>
    <w:rsid w:val="0020686C"/>
    <w:rsid w:val="00222AE0"/>
    <w:rsid w:val="00255476"/>
    <w:rsid w:val="002B6DE1"/>
    <w:rsid w:val="002C5B62"/>
    <w:rsid w:val="00337E6F"/>
    <w:rsid w:val="003837EF"/>
    <w:rsid w:val="003936A1"/>
    <w:rsid w:val="003A00AB"/>
    <w:rsid w:val="003B714F"/>
    <w:rsid w:val="003C7284"/>
    <w:rsid w:val="003D779D"/>
    <w:rsid w:val="004001D1"/>
    <w:rsid w:val="00404E56"/>
    <w:rsid w:val="00411E53"/>
    <w:rsid w:val="00441F32"/>
    <w:rsid w:val="0045607C"/>
    <w:rsid w:val="004625B9"/>
    <w:rsid w:val="004900D5"/>
    <w:rsid w:val="004A01C4"/>
    <w:rsid w:val="004A3B1C"/>
    <w:rsid w:val="004D1362"/>
    <w:rsid w:val="00524BDE"/>
    <w:rsid w:val="00537349"/>
    <w:rsid w:val="00544EFF"/>
    <w:rsid w:val="0055694F"/>
    <w:rsid w:val="00584E7B"/>
    <w:rsid w:val="005F5188"/>
    <w:rsid w:val="006015AD"/>
    <w:rsid w:val="00606BBB"/>
    <w:rsid w:val="0067560D"/>
    <w:rsid w:val="006C1AE1"/>
    <w:rsid w:val="006D6114"/>
    <w:rsid w:val="00703CE5"/>
    <w:rsid w:val="0070694D"/>
    <w:rsid w:val="00723AA6"/>
    <w:rsid w:val="0076404A"/>
    <w:rsid w:val="00772BCA"/>
    <w:rsid w:val="007E37BA"/>
    <w:rsid w:val="00863E0E"/>
    <w:rsid w:val="00880335"/>
    <w:rsid w:val="0088423F"/>
    <w:rsid w:val="008D4E7E"/>
    <w:rsid w:val="008E1E75"/>
    <w:rsid w:val="008F7451"/>
    <w:rsid w:val="009305A5"/>
    <w:rsid w:val="00A16D1B"/>
    <w:rsid w:val="00A263D9"/>
    <w:rsid w:val="00A510BD"/>
    <w:rsid w:val="00A60CB7"/>
    <w:rsid w:val="00AD4598"/>
    <w:rsid w:val="00AE6730"/>
    <w:rsid w:val="00AF3482"/>
    <w:rsid w:val="00B06B4E"/>
    <w:rsid w:val="00B0764D"/>
    <w:rsid w:val="00B94544"/>
    <w:rsid w:val="00BA2A31"/>
    <w:rsid w:val="00BD54DE"/>
    <w:rsid w:val="00BE7811"/>
    <w:rsid w:val="00BF555D"/>
    <w:rsid w:val="00C14194"/>
    <w:rsid w:val="00C70A66"/>
    <w:rsid w:val="00CA7EDF"/>
    <w:rsid w:val="00CC0F6F"/>
    <w:rsid w:val="00D10A20"/>
    <w:rsid w:val="00D22D76"/>
    <w:rsid w:val="00DB064C"/>
    <w:rsid w:val="00E10F68"/>
    <w:rsid w:val="00E135AC"/>
    <w:rsid w:val="00E2190B"/>
    <w:rsid w:val="00E26051"/>
    <w:rsid w:val="00E50723"/>
    <w:rsid w:val="00E86161"/>
    <w:rsid w:val="00EA7295"/>
    <w:rsid w:val="00EB7727"/>
    <w:rsid w:val="00ED06FF"/>
    <w:rsid w:val="00F04841"/>
    <w:rsid w:val="00F05E91"/>
    <w:rsid w:val="00F37AC4"/>
    <w:rsid w:val="00F50121"/>
    <w:rsid w:val="00F567A7"/>
    <w:rsid w:val="00F57CAF"/>
    <w:rsid w:val="00F93B73"/>
    <w:rsid w:val="00FB4662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 w:cs="Times New Roman"/>
      <w:sz w:val="16"/>
    </w:rPr>
  </w:style>
  <w:style w:type="paragraph" w:styleId="ListParagraph">
    <w:name w:val="List Paragraph"/>
    <w:basedOn w:val="Normal"/>
    <w:uiPriority w:val="99"/>
    <w:qFormat/>
    <w:rsid w:val="00A60C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1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counts@ezbo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190</Words>
  <Characters>1083</Characters>
  <Application>Microsoft Office Word</Application>
  <DocSecurity>0</DocSecurity>
  <Lines>9</Lines>
  <Paragraphs>2</Paragraphs>
  <ScaleCrop>false</ScaleCrop>
  <Company>SCORTO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Arnautov Vitaliy</cp:lastModifiedBy>
  <cp:revision>17</cp:revision>
  <dcterms:created xsi:type="dcterms:W3CDTF">2012-08-23T08:33:00Z</dcterms:created>
  <dcterms:modified xsi:type="dcterms:W3CDTF">2013-07-02T14:26:00Z</dcterms:modified>
</cp:coreProperties>
</file>