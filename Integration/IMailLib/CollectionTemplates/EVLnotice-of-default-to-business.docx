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206818" w14:paraId="5F052FAB" w14:textId="77777777" w:rsidTr="007E2CEE">
        <w:tc>
          <w:tcPr>
            <w:tcW w:w="6930" w:type="dxa"/>
          </w:tcPr>
          <w:p w14:paraId="6C41586A" w14:textId="1A1DD00F" w:rsidR="00206818" w:rsidRDefault="00206818" w:rsidP="007E2CEE">
            <w:pPr>
              <w:spacing w:line="240" w:lineRule="auto"/>
              <w:rPr>
                <w:rFonts w:ascii="Open Sans Light" w:hAnsi="Open Sans Light"/>
                <w:color w:val="666666"/>
                <w:sz w:val="18"/>
                <w:lang w:eastAsia="en-GB"/>
              </w:rPr>
            </w:pPr>
            <w:bookmarkStart w:id="0" w:name="_GoBack"/>
            <w:bookmarkEnd w:id="0"/>
          </w:p>
          <w:p w14:paraId="21E9C429" w14:textId="77777777" w:rsidR="00206818" w:rsidRDefault="00206818" w:rsidP="007E2CEE">
            <w:pPr>
              <w:spacing w:line="240" w:lineRule="auto"/>
              <w:rPr>
                <w:rFonts w:ascii="Open Sans Light" w:hAnsi="Open Sans Light"/>
                <w:color w:val="666666"/>
                <w:sz w:val="16"/>
                <w:szCs w:val="16"/>
                <w:lang w:eastAsia="en-GB"/>
              </w:rPr>
            </w:pPr>
          </w:p>
          <w:p w14:paraId="201710DE" w14:textId="77777777" w:rsidR="00206818" w:rsidRDefault="00206818"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@CustomerName@</w:t>
            </w:r>
            <w:r w:rsidRPr="00F6305B">
              <w:rPr>
                <w:rFonts w:ascii="Open Sans Light" w:hAnsi="Open Sans Light"/>
                <w:color w:val="666666"/>
                <w:sz w:val="16"/>
                <w:szCs w:val="16"/>
                <w:lang w:eastAsia="en-GB"/>
              </w:rPr>
              <w:br/>
              <w:t>@CompanyName@</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2FEEE26D"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w:t>
            </w:r>
          </w:p>
          <w:p w14:paraId="7A7137E6"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EZBob Ltd</w:t>
            </w:r>
          </w:p>
          <w:p w14:paraId="647A7D9F"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36 Soho square</w:t>
            </w:r>
          </w:p>
          <w:p w14:paraId="4A321B65"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London</w:t>
            </w:r>
          </w:p>
          <w:p w14:paraId="7F51DB56" w14:textId="77777777" w:rsidR="00206818" w:rsidRDefault="00206818" w:rsidP="007E2CEE">
            <w:pPr>
              <w:pStyle w:val="Footer"/>
              <w:rPr>
                <w:rFonts w:ascii="Open Sans Light" w:hAnsi="Open Sans Light"/>
                <w:color w:val="666666"/>
              </w:rPr>
            </w:pPr>
            <w:r>
              <w:rPr>
                <w:rFonts w:ascii="Open Sans Light" w:hAnsi="Open Sans Light"/>
                <w:color w:val="666666"/>
              </w:rPr>
              <w:t xml:space="preserve"> W1D 3QY</w:t>
            </w:r>
          </w:p>
          <w:p w14:paraId="025876CB" w14:textId="77777777" w:rsidR="00206818" w:rsidRDefault="00206818" w:rsidP="007E2CEE">
            <w:pPr>
              <w:pStyle w:val="Footer"/>
              <w:rPr>
                <w:rFonts w:ascii="Open Sans Light" w:hAnsi="Open Sans Light"/>
                <w:color w:val="666666"/>
              </w:rPr>
            </w:pPr>
          </w:p>
          <w:p w14:paraId="16D209AA" w14:textId="77777777" w:rsidR="00206818" w:rsidRPr="00FB5E2D" w:rsidRDefault="00206818" w:rsidP="007E2CEE">
            <w:pPr>
              <w:pStyle w:val="Footer"/>
              <w:rPr>
                <w:rFonts w:ascii="Open Sans Light" w:hAnsi="Open Sans Light"/>
                <w:color w:val="666666"/>
              </w:rPr>
            </w:pPr>
            <w:r>
              <w:rPr>
                <w:rFonts w:ascii="Open Sans Light" w:hAnsi="Open Sans Light"/>
                <w:color w:val="666666"/>
              </w:rPr>
              <w:t xml:space="preserve"> Tel: 0800 011 4787</w:t>
            </w:r>
          </w:p>
          <w:p w14:paraId="12C96FEB" w14:textId="77777777" w:rsidR="00206818" w:rsidRPr="0095451D" w:rsidRDefault="00206818" w:rsidP="007E2CEE">
            <w:pPr>
              <w:ind w:left="-142"/>
              <w:rPr>
                <w:rFonts w:ascii="Open Sans Light" w:hAnsi="Open Sans Light"/>
                <w:color w:val="666666"/>
                <w:sz w:val="16"/>
              </w:rPr>
            </w:pPr>
            <w:r>
              <w:rPr>
                <w:rFonts w:ascii="Open Sans Light" w:hAnsi="Open Sans Light"/>
                <w:color w:val="666666"/>
                <w:sz w:val="16"/>
              </w:rPr>
              <w:t xml:space="preserve"> @Date@</w:t>
            </w:r>
          </w:p>
          <w:p w14:paraId="54D7347B" w14:textId="77777777" w:rsidR="00206818" w:rsidRDefault="00206818" w:rsidP="007E2CEE">
            <w:pPr>
              <w:spacing w:line="240" w:lineRule="auto"/>
              <w:rPr>
                <w:rFonts w:ascii="Open Sans Light" w:hAnsi="Open Sans Light"/>
                <w:color w:val="666666"/>
                <w:sz w:val="18"/>
                <w:lang w:eastAsia="en-GB"/>
              </w:rPr>
            </w:pPr>
          </w:p>
        </w:tc>
      </w:tr>
    </w:tbl>
    <w:p w14:paraId="067B2FC8" w14:textId="4016DD3E" w:rsidR="005247F3" w:rsidRPr="005247F3" w:rsidRDefault="005247F3" w:rsidP="006D240C">
      <w:pPr>
        <w:spacing w:line="240" w:lineRule="auto"/>
        <w:rPr>
          <w:rFonts w:ascii="Open Sans" w:hAnsi="Open Sans"/>
          <w:color w:val="666666"/>
          <w:szCs w:val="20"/>
        </w:rPr>
      </w:pPr>
      <w:r w:rsidRPr="005247F3">
        <w:rPr>
          <w:rFonts w:ascii="Open Sans" w:hAnsi="Open Sans"/>
          <w:color w:val="666666"/>
          <w:szCs w:val="20"/>
        </w:rPr>
        <w:t>Notice of event of default</w:t>
      </w:r>
    </w:p>
    <w:p w14:paraId="101D5F0C" w14:textId="4E379E1F" w:rsidR="00EB195D" w:rsidRPr="00EB195D" w:rsidRDefault="00EB195D" w:rsidP="00D13EDF">
      <w:pPr>
        <w:spacing w:line="240" w:lineRule="auto"/>
        <w:rPr>
          <w:rFonts w:ascii="Open Sans Light" w:hAnsi="Open Sans Light"/>
          <w:color w:val="666666"/>
        </w:rPr>
      </w:pPr>
      <w:r w:rsidRPr="00EB195D">
        <w:rPr>
          <w:rFonts w:ascii="Open Sans Light" w:hAnsi="Open Sans Light"/>
          <w:color w:val="666666"/>
        </w:rPr>
        <w:t xml:space="preserve">We write in reference to that certain loan agreement described below between </w:t>
      </w:r>
      <w:r w:rsidR="00D13EDF">
        <w:rPr>
          <w:rFonts w:ascii="Open Sans Light" w:hAnsi="Open Sans Light"/>
          <w:color w:val="666666"/>
        </w:rPr>
        <w:t>EZBob</w:t>
      </w:r>
      <w:r w:rsidRPr="00EB195D">
        <w:rPr>
          <w:rFonts w:ascii="Open Sans Light" w:hAnsi="Open Sans Light"/>
          <w:color w:val="666666"/>
        </w:rPr>
        <w:t xml:space="preserve"> Ltd. (trading as Everline), as lender and @CompanyName@ as borrower (“</w:t>
      </w:r>
      <w:r w:rsidRPr="00EB195D">
        <w:rPr>
          <w:rFonts w:ascii="Open Sans" w:hAnsi="Open Sans"/>
          <w:color w:val="666666"/>
        </w:rPr>
        <w:t>Agreement</w:t>
      </w:r>
      <w:r w:rsidRPr="00EB195D">
        <w:rPr>
          <w:rFonts w:ascii="Open Sans Light" w:hAnsi="Open Sans Light"/>
          <w:color w:val="666666"/>
        </w:rPr>
        <w:t>”). Terms not otherwise defined herein shall have the meaning ascribed to them in the A</w:t>
      </w:r>
      <w:r>
        <w:rPr>
          <w:rFonts w:ascii="Open Sans Light" w:hAnsi="Open Sans Light"/>
          <w:color w:val="666666"/>
        </w:rPr>
        <w:t>greement.</w:t>
      </w:r>
    </w:p>
    <w:p w14:paraId="6384A98A" w14:textId="2D5B1FE4" w:rsidR="00EB195D" w:rsidRPr="00EB195D" w:rsidRDefault="00EB195D" w:rsidP="006D240C">
      <w:pPr>
        <w:spacing w:line="240" w:lineRule="auto"/>
        <w:rPr>
          <w:rFonts w:ascii="Open Sans Light" w:hAnsi="Open Sans Light"/>
          <w:color w:val="666666"/>
        </w:rPr>
      </w:pPr>
      <w:r>
        <w:rPr>
          <w:rFonts w:ascii="Open Sans Light" w:hAnsi="Open Sans Light"/>
          <w:color w:val="666666"/>
        </w:rPr>
        <w:t xml:space="preserve">Account Number: @LoanRef@  </w:t>
      </w:r>
      <w:r>
        <w:rPr>
          <w:rFonts w:ascii="Open Sans Light" w:hAnsi="Open Sans Light"/>
          <w:color w:val="666666"/>
        </w:rPr>
        <w:tab/>
      </w:r>
      <w:r>
        <w:rPr>
          <w:rFonts w:ascii="Open Sans Light" w:hAnsi="Open Sans Light"/>
          <w:color w:val="666666"/>
        </w:rPr>
        <w:tab/>
        <w:t xml:space="preserve"> </w:t>
      </w:r>
      <w:r>
        <w:rPr>
          <w:rFonts w:ascii="Open Sans Light" w:hAnsi="Open Sans Light"/>
          <w:color w:val="666666"/>
        </w:rPr>
        <w:br/>
      </w:r>
      <w:r w:rsidRPr="00EB195D">
        <w:rPr>
          <w:rFonts w:ascii="Open Sans Light" w:hAnsi="Open Sans Light"/>
          <w:color w:val="666666"/>
        </w:rPr>
        <w:t>Date of Agreement: @LoanDate@</w:t>
      </w:r>
      <w:r w:rsidRPr="00EB195D">
        <w:rPr>
          <w:rFonts w:ascii="Open Sans Light" w:hAnsi="Open Sans Light"/>
          <w:color w:val="666666"/>
        </w:rPr>
        <w:tab/>
      </w:r>
      <w:r w:rsidRPr="00EB195D">
        <w:rPr>
          <w:rFonts w:ascii="Open Sans Light" w:hAnsi="Open Sans Light"/>
          <w:color w:val="666666"/>
        </w:rPr>
        <w:tab/>
      </w:r>
      <w:r>
        <w:rPr>
          <w:rFonts w:ascii="Open Sans Light" w:hAnsi="Open Sans Light"/>
          <w:color w:val="666666"/>
        </w:rPr>
        <w:br/>
      </w:r>
      <w:r w:rsidRPr="00EB195D">
        <w:rPr>
          <w:rFonts w:ascii="Open Sans Light" w:hAnsi="Open Sans Light"/>
          <w:color w:val="666666"/>
        </w:rPr>
        <w:t>Original principal amount:  £ @LoanAmount@</w:t>
      </w:r>
    </w:p>
    <w:p w14:paraId="76F551B1" w14:textId="756A2905" w:rsidR="004A5B98" w:rsidRDefault="00EB195D" w:rsidP="006D240C">
      <w:pPr>
        <w:spacing w:line="240" w:lineRule="auto"/>
        <w:rPr>
          <w:rFonts w:ascii="Open Sans Light" w:hAnsi="Open Sans Light"/>
          <w:color w:val="666666"/>
        </w:rPr>
      </w:pPr>
      <w:r w:rsidRPr="00EB195D">
        <w:rPr>
          <w:rFonts w:ascii="Open Sans Light" w:hAnsi="Open Sans Light"/>
          <w:color w:val="666666"/>
        </w:rPr>
        <w:t>It is alleged that you have breached the repayment sections of the Agreement in that you failed to make the following payment(s) as and wh</w:t>
      </w:r>
      <w:r>
        <w:rPr>
          <w:rFonts w:ascii="Open Sans Light" w:hAnsi="Open Sans Light"/>
          <w:color w:val="666666"/>
        </w:rPr>
        <w:t xml:space="preserve">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5247F3" w14:paraId="12D9F519" w14:textId="77777777" w:rsidTr="005247F3">
        <w:tc>
          <w:tcPr>
            <w:tcW w:w="2309" w:type="dxa"/>
          </w:tcPr>
          <w:p w14:paraId="00B056BA" w14:textId="294A2A6A"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6D240C">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@SchedDate@</w:t>
            </w:r>
          </w:p>
        </w:tc>
        <w:tc>
          <w:tcPr>
            <w:tcW w:w="2309" w:type="dxa"/>
          </w:tcPr>
          <w:p w14:paraId="636BC239" w14:textId="7E16A5F0"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@AmountDue@</w:t>
            </w:r>
          </w:p>
        </w:tc>
        <w:tc>
          <w:tcPr>
            <w:tcW w:w="2309" w:type="dxa"/>
          </w:tcPr>
          <w:p w14:paraId="3806EB6F" w14:textId="53FCABFB"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@AmountPaid@</w:t>
            </w:r>
          </w:p>
        </w:tc>
        <w:tc>
          <w:tcPr>
            <w:tcW w:w="2309" w:type="dxa"/>
          </w:tcPr>
          <w:p w14:paraId="7C82DC49" w14:textId="445588C2" w:rsidR="005247F3" w:rsidRPr="005247F3" w:rsidRDefault="005247F3" w:rsidP="006D240C">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@AmountTotal@</w:t>
            </w:r>
          </w:p>
        </w:tc>
      </w:tr>
    </w:tbl>
    <w:p w14:paraId="3DBDB47B" w14:textId="3AD6F3E6"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 xml:space="preserve">Your failure to make such payments is an Event of Default under the Agreement. </w:t>
      </w:r>
    </w:p>
    <w:p w14:paraId="6CED8EE5" w14:textId="78138738"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In</w:t>
      </w:r>
      <w:r>
        <w:rPr>
          <w:rFonts w:ascii="Open Sans Light" w:hAnsi="Open Sans Light"/>
          <w:color w:val="666666"/>
        </w:rPr>
        <w:t xml:space="preserve"> </w:t>
      </w:r>
      <w:r w:rsidRPr="00EB195D">
        <w:rPr>
          <w:rFonts w:ascii="Open Sans Light" w:hAnsi="Open Sans Light"/>
          <w:color w:val="666666"/>
        </w:rPr>
        <w:t>accordance</w:t>
      </w:r>
      <w:r>
        <w:rPr>
          <w:rFonts w:ascii="Open Sans Light" w:hAnsi="Open Sans Light"/>
          <w:color w:val="666666"/>
        </w:rPr>
        <w:t xml:space="preserve"> </w:t>
      </w:r>
      <w:r w:rsidRPr="00EB195D">
        <w:rPr>
          <w:rFonts w:ascii="Open Sans Light" w:hAnsi="Open Sans Light"/>
          <w:color w:val="666666"/>
        </w:rPr>
        <w:t>with</w:t>
      </w:r>
      <w:r>
        <w:rPr>
          <w:rFonts w:ascii="Open Sans Light" w:hAnsi="Open Sans Light"/>
          <w:color w:val="666666"/>
        </w:rPr>
        <w:t xml:space="preserve"> </w:t>
      </w:r>
      <w:r w:rsidRPr="00EB195D">
        <w:rPr>
          <w:rFonts w:ascii="Open Sans Light" w:hAnsi="Open Sans Light"/>
          <w:color w:val="666666"/>
        </w:rPr>
        <w:t xml:space="preserve">Section 10 of the Agreement </w:t>
      </w:r>
      <w:r>
        <w:rPr>
          <w:rFonts w:ascii="Open Sans Light" w:hAnsi="Open Sans Light"/>
          <w:color w:val="666666"/>
        </w:rPr>
        <w:t xml:space="preserve">we hereby declare the Loan, all interest </w:t>
      </w:r>
      <w:r w:rsidRPr="00EB195D">
        <w:rPr>
          <w:rFonts w:ascii="Open Sans Light" w:hAnsi="Open Sans Light"/>
          <w:color w:val="666666"/>
        </w:rPr>
        <w:t>accrued and</w:t>
      </w:r>
      <w:r>
        <w:rPr>
          <w:rFonts w:ascii="Open Sans Light" w:hAnsi="Open Sans Light"/>
          <w:color w:val="666666"/>
        </w:rPr>
        <w:t xml:space="preserve"> </w:t>
      </w:r>
      <w:r w:rsidRPr="00EB195D">
        <w:rPr>
          <w:rFonts w:ascii="Open Sans Light" w:hAnsi="Open Sans Light"/>
          <w:color w:val="666666"/>
        </w:rPr>
        <w:t>all</w:t>
      </w:r>
      <w:r>
        <w:rPr>
          <w:rFonts w:ascii="Open Sans Light" w:hAnsi="Open Sans Light"/>
          <w:color w:val="666666"/>
        </w:rPr>
        <w:t xml:space="preserve"> </w:t>
      </w:r>
      <w:r w:rsidRPr="00EB195D">
        <w:rPr>
          <w:rFonts w:ascii="Open Sans Light" w:hAnsi="Open Sans Light"/>
          <w:color w:val="666666"/>
        </w:rPr>
        <w:t>other</w:t>
      </w:r>
      <w:r>
        <w:rPr>
          <w:rFonts w:ascii="Open Sans Light" w:hAnsi="Open Sans Light"/>
          <w:color w:val="666666"/>
        </w:rPr>
        <w:t xml:space="preserve"> </w:t>
      </w:r>
      <w:r w:rsidRPr="00EB195D">
        <w:rPr>
          <w:rFonts w:ascii="Open Sans Light" w:hAnsi="Open Sans Light"/>
          <w:color w:val="666666"/>
        </w:rPr>
        <w:t>sums</w:t>
      </w:r>
      <w:r>
        <w:rPr>
          <w:rFonts w:ascii="Open Sans Light" w:hAnsi="Open Sans Light"/>
          <w:color w:val="666666"/>
        </w:rPr>
        <w:t xml:space="preserve"> </w:t>
      </w:r>
      <w:r w:rsidRPr="00EB195D">
        <w:rPr>
          <w:rFonts w:ascii="Open Sans Light" w:hAnsi="Open Sans Light"/>
          <w:color w:val="666666"/>
        </w:rPr>
        <w:t>payable</w:t>
      </w:r>
      <w:r>
        <w:rPr>
          <w:rFonts w:ascii="Open Sans Light" w:hAnsi="Open Sans Light"/>
          <w:color w:val="666666"/>
        </w:rPr>
        <w:t xml:space="preserve"> </w:t>
      </w:r>
      <w:r w:rsidRPr="00EB195D">
        <w:rPr>
          <w:rFonts w:ascii="Open Sans Light" w:hAnsi="Open Sans Light"/>
          <w:color w:val="666666"/>
        </w:rPr>
        <w:t>by</w:t>
      </w:r>
      <w:r>
        <w:rPr>
          <w:rFonts w:ascii="Open Sans Light" w:hAnsi="Open Sans Light"/>
          <w:color w:val="666666"/>
        </w:rPr>
        <w:t xml:space="preserve"> </w:t>
      </w:r>
      <w:r w:rsidRPr="00EB195D">
        <w:rPr>
          <w:rFonts w:ascii="Open Sans Light" w:hAnsi="Open Sans Light"/>
          <w:color w:val="666666"/>
        </w:rPr>
        <w:t>you</w:t>
      </w:r>
      <w:r>
        <w:rPr>
          <w:rFonts w:ascii="Open Sans Light" w:hAnsi="Open Sans Light"/>
          <w:color w:val="666666"/>
        </w:rPr>
        <w:t xml:space="preserve"> </w:t>
      </w:r>
      <w:r w:rsidRPr="00EB195D">
        <w:rPr>
          <w:rFonts w:ascii="Open Sans Light" w:hAnsi="Open Sans Light"/>
          <w:color w:val="666666"/>
        </w:rPr>
        <w:t>under</w:t>
      </w:r>
      <w:r>
        <w:rPr>
          <w:rFonts w:ascii="Open Sans Light" w:hAnsi="Open Sans Light"/>
          <w:color w:val="666666"/>
        </w:rPr>
        <w:t xml:space="preserve"> </w:t>
      </w:r>
      <w:r w:rsidRPr="00EB195D">
        <w:rPr>
          <w:rFonts w:ascii="Open Sans Light" w:hAnsi="Open Sans Light"/>
          <w:color w:val="666666"/>
        </w:rPr>
        <w:t>the</w:t>
      </w:r>
      <w:r>
        <w:rPr>
          <w:rFonts w:ascii="Open Sans Light" w:hAnsi="Open Sans Light"/>
          <w:color w:val="666666"/>
        </w:rPr>
        <w:t xml:space="preserve"> </w:t>
      </w:r>
      <w:r w:rsidRPr="00EB195D">
        <w:rPr>
          <w:rFonts w:ascii="Open Sans Light" w:hAnsi="Open Sans Light"/>
          <w:color w:val="666666"/>
        </w:rPr>
        <w:t>Agreement</w:t>
      </w:r>
      <w:r>
        <w:rPr>
          <w:rFonts w:ascii="Open Sans Light" w:hAnsi="Open Sans Light"/>
          <w:color w:val="666666"/>
        </w:rPr>
        <w:t xml:space="preserve"> </w:t>
      </w:r>
      <w:r w:rsidRPr="00EB195D">
        <w:rPr>
          <w:rFonts w:ascii="Open Sans Light" w:hAnsi="Open Sans Light"/>
          <w:color w:val="666666"/>
        </w:rPr>
        <w:t>to</w:t>
      </w:r>
      <w:r>
        <w:rPr>
          <w:rFonts w:ascii="Open Sans Light" w:hAnsi="Open Sans Light"/>
          <w:color w:val="666666"/>
        </w:rPr>
        <w:t xml:space="preserve"> </w:t>
      </w:r>
      <w:r w:rsidRPr="00EB195D">
        <w:rPr>
          <w:rFonts w:ascii="Open Sans Light" w:hAnsi="Open Sans Light"/>
          <w:color w:val="666666"/>
        </w:rPr>
        <w:t>be immediately</w:t>
      </w:r>
      <w:r>
        <w:rPr>
          <w:rFonts w:ascii="Open Sans Light" w:hAnsi="Open Sans Light"/>
          <w:color w:val="666666"/>
        </w:rPr>
        <w:t xml:space="preserve"> </w:t>
      </w:r>
      <w:r w:rsidRPr="00EB195D">
        <w:rPr>
          <w:rFonts w:ascii="Open Sans Light" w:hAnsi="Open Sans Light"/>
          <w:color w:val="666666"/>
        </w:rPr>
        <w:t>due and payable.</w:t>
      </w:r>
      <w:r>
        <w:rPr>
          <w:rFonts w:ascii="Open Sans Light" w:hAnsi="Open Sans Light"/>
          <w:color w:val="666666"/>
        </w:rPr>
        <w:t xml:space="preserve"> </w:t>
      </w:r>
      <w:r w:rsidRPr="00EB195D">
        <w:rPr>
          <w:rFonts w:ascii="Open Sans Light" w:hAnsi="Open Sans Light"/>
          <w:color w:val="666666"/>
        </w:rPr>
        <w:t>As</w:t>
      </w:r>
      <w:r>
        <w:rPr>
          <w:rFonts w:ascii="Open Sans Light" w:hAnsi="Open Sans Light"/>
          <w:color w:val="666666"/>
        </w:rPr>
        <w:t xml:space="preserve"> </w:t>
      </w:r>
      <w:r w:rsidRPr="00EB195D">
        <w:rPr>
          <w:rFonts w:ascii="Open Sans Light" w:hAnsi="Open Sans Light"/>
          <w:color w:val="666666"/>
        </w:rPr>
        <w:t>of</w:t>
      </w:r>
      <w:r>
        <w:rPr>
          <w:rFonts w:ascii="Open Sans Light" w:hAnsi="Open Sans Light"/>
          <w:color w:val="666666"/>
        </w:rPr>
        <w:t xml:space="preserve"> </w:t>
      </w:r>
      <w:r w:rsidRPr="00EB195D">
        <w:rPr>
          <w:rFonts w:ascii="Open Sans Light" w:hAnsi="Open Sans Light"/>
          <w:color w:val="666666"/>
        </w:rPr>
        <w:t>the date of this letter, an amount of £ @OutstandingBalance@ is immediately due</w:t>
      </w:r>
      <w:r>
        <w:rPr>
          <w:rFonts w:ascii="Open Sans Light" w:hAnsi="Open Sans Light"/>
          <w:color w:val="666666"/>
        </w:rPr>
        <w:t xml:space="preserve"> </w:t>
      </w:r>
      <w:r w:rsidRPr="00EB195D">
        <w:rPr>
          <w:rFonts w:ascii="Open Sans Light" w:hAnsi="Open Sans Light"/>
          <w:color w:val="666666"/>
        </w:rPr>
        <w:t>and payable.</w:t>
      </w:r>
    </w:p>
    <w:p w14:paraId="5845E68C" w14:textId="46728BC7"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You will be liable for any fees costs and expenses, including legal fees, incurred by us in enforcing the Agreement or collecting or recovering any amounts owing by you under the Agreement.  Such amounts shall be added to your outstanding</w:t>
      </w:r>
      <w:r>
        <w:rPr>
          <w:rFonts w:ascii="Open Sans Light" w:hAnsi="Open Sans Light"/>
          <w:color w:val="666666"/>
        </w:rPr>
        <w:t xml:space="preserve"> </w:t>
      </w:r>
      <w:r w:rsidRPr="00EB195D">
        <w:rPr>
          <w:rFonts w:ascii="Open Sans Light" w:hAnsi="Open Sans Light"/>
          <w:color w:val="666666"/>
        </w:rPr>
        <w:t>balance.</w:t>
      </w:r>
      <w:r>
        <w:rPr>
          <w:rFonts w:ascii="Open Sans Light" w:hAnsi="Open Sans Light"/>
          <w:color w:val="666666"/>
        </w:rPr>
        <w:t xml:space="preserve"> </w:t>
      </w:r>
      <w:r w:rsidRPr="00EB195D">
        <w:rPr>
          <w:rFonts w:ascii="Open Sans Light" w:hAnsi="Open Sans Light"/>
          <w:color w:val="666666"/>
        </w:rPr>
        <w:t xml:space="preserve">Your outstanding balance shall continue to bear interest until repaid in full.  </w:t>
      </w:r>
    </w:p>
    <w:p w14:paraId="02B29B02" w14:textId="47889A2E"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Copy of this notice is being provided to the guarantors of the Loan.</w:t>
      </w:r>
    </w:p>
    <w:p w14:paraId="7E6C790F" w14:textId="5E8FBB7D" w:rsidR="00EB195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 xml:space="preserve">Yours sincerely </w:t>
      </w:r>
    </w:p>
    <w:p w14:paraId="226D30AF" w14:textId="0383A5E1" w:rsidR="00EB195D" w:rsidRPr="00EB195D" w:rsidRDefault="00D13EDF" w:rsidP="006D240C">
      <w:pPr>
        <w:shd w:val="clear" w:color="auto" w:fill="FFFFFF"/>
        <w:spacing w:line="240" w:lineRule="auto"/>
        <w:rPr>
          <w:rFonts w:ascii="Open Sans Light" w:hAnsi="Open Sans Light"/>
          <w:color w:val="666666"/>
        </w:rPr>
      </w:pPr>
      <w:r>
        <w:rPr>
          <w:rFonts w:ascii="Open Sans Light" w:hAnsi="Open Sans Light"/>
          <w:color w:val="666666"/>
        </w:rPr>
        <w:t>EZBob</w:t>
      </w:r>
      <w:r w:rsidR="00EB195D" w:rsidRPr="00EB195D">
        <w:rPr>
          <w:rFonts w:ascii="Open Sans Light" w:hAnsi="Open Sans Light"/>
          <w:color w:val="666666"/>
        </w:rPr>
        <w:t xml:space="preserve"> Ltd</w:t>
      </w:r>
      <w:r w:rsidR="00217BCD">
        <w:rPr>
          <w:rFonts w:ascii="Open Sans Light" w:hAnsi="Open Sans Light"/>
          <w:color w:val="666666"/>
        </w:rPr>
        <w:t>. (formerly known as Orange Money Ltd.)</w:t>
      </w:r>
    </w:p>
    <w:p w14:paraId="17D53FD9" w14:textId="4B189003" w:rsidR="00FC719D" w:rsidRPr="00EB195D" w:rsidRDefault="00EB195D" w:rsidP="006D240C">
      <w:pPr>
        <w:shd w:val="clear" w:color="auto" w:fill="FFFFFF"/>
        <w:spacing w:line="240" w:lineRule="auto"/>
        <w:rPr>
          <w:rFonts w:ascii="Open Sans Light" w:hAnsi="Open Sans Light"/>
          <w:color w:val="666666"/>
        </w:rPr>
      </w:pPr>
      <w:r w:rsidRPr="00EB195D">
        <w:rPr>
          <w:rFonts w:ascii="Open Sans Light" w:hAnsi="Open Sans Light"/>
          <w:color w:val="666666"/>
        </w:rPr>
        <w:t>cc:  @CustomerName@</w:t>
      </w:r>
    </w:p>
    <w:sectPr w:rsidR="00FC719D" w:rsidRPr="00EB195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27AFB" w14:textId="77777777" w:rsidR="004F2604" w:rsidRDefault="004F2604" w:rsidP="00607FD3">
      <w:pPr>
        <w:spacing w:before="0" w:after="0" w:line="240" w:lineRule="auto"/>
      </w:pPr>
      <w:r>
        <w:separator/>
      </w:r>
    </w:p>
  </w:endnote>
  <w:endnote w:type="continuationSeparator" w:id="0">
    <w:p w14:paraId="014CF4C8" w14:textId="77777777" w:rsidR="004F2604" w:rsidRDefault="004F2604"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35FF1E2B" w:rsidR="00DD55E4" w:rsidRPr="00DB6DEC" w:rsidRDefault="00DD55E4" w:rsidP="00D13EDF">
    <w:r w:rsidRPr="003B2D77">
      <w:rPr>
        <w:rFonts w:ascii="OpenSans" w:hAnsi="OpenSans" w:cs="OpenSans"/>
        <w:color w:val="808284"/>
        <w:sz w:val="12"/>
        <w:szCs w:val="12"/>
      </w:rPr>
      <w:t xml:space="preserve">Everline is the trading name of </w:t>
    </w:r>
    <w:r w:rsidR="00D13EDF">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F9370" w14:textId="77777777" w:rsidR="004F2604" w:rsidRDefault="004F2604" w:rsidP="00607FD3">
      <w:pPr>
        <w:spacing w:before="0" w:after="0" w:line="240" w:lineRule="auto"/>
      </w:pPr>
      <w:r>
        <w:separator/>
      </w:r>
    </w:p>
  </w:footnote>
  <w:footnote w:type="continuationSeparator" w:id="0">
    <w:p w14:paraId="706FE9F8" w14:textId="77777777" w:rsidR="004F2604" w:rsidRDefault="004F2604"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DD55E4" w:rsidRDefault="00DD55E4">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DD55E4" w:rsidRPr="00F738F7" w:rsidRDefault="00DD55E4"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2DB314A3" w:rsidR="00DD55E4" w:rsidRDefault="00DD55E4"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C7878"/>
    <w:rsid w:val="00206818"/>
    <w:rsid w:val="00217BCD"/>
    <w:rsid w:val="0023169D"/>
    <w:rsid w:val="002520E5"/>
    <w:rsid w:val="002A1EDA"/>
    <w:rsid w:val="002C217F"/>
    <w:rsid w:val="002C797E"/>
    <w:rsid w:val="002E0558"/>
    <w:rsid w:val="003230C4"/>
    <w:rsid w:val="00347DA4"/>
    <w:rsid w:val="0040161C"/>
    <w:rsid w:val="004204C0"/>
    <w:rsid w:val="0043049C"/>
    <w:rsid w:val="0046644F"/>
    <w:rsid w:val="004A5B98"/>
    <w:rsid w:val="004F2604"/>
    <w:rsid w:val="004F777B"/>
    <w:rsid w:val="0050205F"/>
    <w:rsid w:val="005247F3"/>
    <w:rsid w:val="00575A29"/>
    <w:rsid w:val="00581651"/>
    <w:rsid w:val="005B7A12"/>
    <w:rsid w:val="005C4757"/>
    <w:rsid w:val="005F6F80"/>
    <w:rsid w:val="00607FD3"/>
    <w:rsid w:val="00614FC0"/>
    <w:rsid w:val="006303BE"/>
    <w:rsid w:val="006D240C"/>
    <w:rsid w:val="00766CC4"/>
    <w:rsid w:val="00770EF1"/>
    <w:rsid w:val="00777B52"/>
    <w:rsid w:val="007D226D"/>
    <w:rsid w:val="008178AF"/>
    <w:rsid w:val="00865930"/>
    <w:rsid w:val="008721AE"/>
    <w:rsid w:val="00886D2A"/>
    <w:rsid w:val="0089180E"/>
    <w:rsid w:val="00892C78"/>
    <w:rsid w:val="008E5ECE"/>
    <w:rsid w:val="00917C16"/>
    <w:rsid w:val="0092336C"/>
    <w:rsid w:val="0095451D"/>
    <w:rsid w:val="00955776"/>
    <w:rsid w:val="009C1972"/>
    <w:rsid w:val="009C2CA7"/>
    <w:rsid w:val="009C4F76"/>
    <w:rsid w:val="009E316A"/>
    <w:rsid w:val="00A21314"/>
    <w:rsid w:val="00A25948"/>
    <w:rsid w:val="00A57971"/>
    <w:rsid w:val="00AB369D"/>
    <w:rsid w:val="00B24286"/>
    <w:rsid w:val="00B53338"/>
    <w:rsid w:val="00BD1584"/>
    <w:rsid w:val="00BE2B8A"/>
    <w:rsid w:val="00BF708A"/>
    <w:rsid w:val="00C1515E"/>
    <w:rsid w:val="00C23A14"/>
    <w:rsid w:val="00C262A5"/>
    <w:rsid w:val="00C4447C"/>
    <w:rsid w:val="00C459FB"/>
    <w:rsid w:val="00C52D65"/>
    <w:rsid w:val="00C614C6"/>
    <w:rsid w:val="00C840AA"/>
    <w:rsid w:val="00D06C53"/>
    <w:rsid w:val="00D13EDF"/>
    <w:rsid w:val="00D26E85"/>
    <w:rsid w:val="00D87499"/>
    <w:rsid w:val="00D9369C"/>
    <w:rsid w:val="00DA7219"/>
    <w:rsid w:val="00DB6DEC"/>
    <w:rsid w:val="00DD55E4"/>
    <w:rsid w:val="00DF6E34"/>
    <w:rsid w:val="00E25300"/>
    <w:rsid w:val="00E32679"/>
    <w:rsid w:val="00E45611"/>
    <w:rsid w:val="00EB195D"/>
    <w:rsid w:val="00EB72FF"/>
    <w:rsid w:val="00EE166F"/>
    <w:rsid w:val="00EE26B9"/>
    <w:rsid w:val="00F54848"/>
    <w:rsid w:val="00F738F7"/>
    <w:rsid w:val="00FB3BE5"/>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3B1C2-7FFA-4700-B754-CEAE6E6FB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14</cp:revision>
  <cp:lastPrinted>2014-07-01T10:08:00Z</cp:lastPrinted>
  <dcterms:created xsi:type="dcterms:W3CDTF">2015-07-23T16:09:00Z</dcterms:created>
  <dcterms:modified xsi:type="dcterms:W3CDTF">2015-11-02T10:40:00Z</dcterms:modified>
</cp:coreProperties>
</file>