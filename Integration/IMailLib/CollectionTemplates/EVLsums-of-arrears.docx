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BD2B0" w14:textId="4C904973" w:rsidR="005247F3" w:rsidRDefault="005247F3" w:rsidP="00BF708A">
      <w:pPr>
        <w:rPr>
          <w:rFonts w:ascii="Open Sans Light" w:hAnsi="Open Sans Light"/>
          <w:color w:val="666666"/>
          <w:sz w:val="18"/>
          <w:lang w:eastAsia="en-GB"/>
        </w:rPr>
      </w:pPr>
      <w:r>
        <w:rPr>
          <w:rFonts w:ascii="Open Sans Light" w:hAnsi="Open Sans Light"/>
          <w:color w:val="666666"/>
          <w:sz w:val="18"/>
          <w:lang w:eastAsia="en-GB"/>
        </w:rPr>
        <w:t>Without prejudice</w:t>
      </w:r>
    </w:p>
    <w:p w14:paraId="1BD7FBC3" w14:textId="179EAD00" w:rsidR="004A5B98" w:rsidRPr="005247F3" w:rsidRDefault="00BF708A" w:rsidP="00B0394A">
      <w:pPr>
        <w:rPr>
          <w:rFonts w:ascii="Open Sans Light" w:hAnsi="Open Sans Light"/>
          <w:color w:val="666666"/>
          <w:sz w:val="18"/>
          <w:lang w:eastAsia="en-GB"/>
        </w:rPr>
      </w:pPr>
      <w:r w:rsidRPr="00BF708A">
        <w:rPr>
          <w:rFonts w:ascii="Open Sans Light" w:hAnsi="Open Sans Light"/>
          <w:color w:val="666666"/>
          <w:sz w:val="18"/>
          <w:lang w:eastAsia="en-GB"/>
        </w:rPr>
        <w:t>@</w:t>
      </w:r>
      <w:proofErr w:type="spellStart"/>
      <w:r w:rsidRPr="00BF708A">
        <w:rPr>
          <w:rFonts w:ascii="Open Sans Light" w:hAnsi="Open Sans Light"/>
          <w:color w:val="666666"/>
          <w:sz w:val="18"/>
          <w:lang w:eastAsia="en-GB"/>
        </w:rPr>
        <w:t>CustomerName</w:t>
      </w:r>
      <w:proofErr w:type="spellEnd"/>
      <w:r w:rsidRPr="00BF708A">
        <w:rPr>
          <w:rFonts w:ascii="Open Sans Light" w:hAnsi="Open Sans Light"/>
          <w:color w:val="666666"/>
          <w:sz w:val="18"/>
          <w:lang w:eastAsia="en-GB"/>
        </w:rPr>
        <w:t>@</w:t>
      </w:r>
      <w:r>
        <w:rPr>
          <w:rFonts w:ascii="Open Sans Light" w:hAnsi="Open Sans Light"/>
          <w:color w:val="666666"/>
          <w:sz w:val="18"/>
          <w:lang w:eastAsia="en-GB"/>
        </w:rPr>
        <w:br/>
      </w:r>
      <w:r w:rsidRPr="00BF708A">
        <w:rPr>
          <w:rFonts w:ascii="Open Sans Light" w:hAnsi="Open Sans Light"/>
          <w:color w:val="666666"/>
          <w:sz w:val="18"/>
          <w:lang w:eastAsia="en-GB"/>
        </w:rPr>
        <w:t>@Address1@</w:t>
      </w:r>
      <w:r>
        <w:rPr>
          <w:rFonts w:ascii="Open Sans Light" w:hAnsi="Open Sans Light"/>
          <w:color w:val="666666"/>
          <w:sz w:val="18"/>
          <w:lang w:eastAsia="en-GB"/>
        </w:rPr>
        <w:br/>
      </w:r>
      <w:r w:rsidRPr="00BF708A">
        <w:rPr>
          <w:rFonts w:ascii="Open Sans Light" w:hAnsi="Open Sans Light"/>
          <w:color w:val="666666"/>
          <w:sz w:val="18"/>
          <w:lang w:eastAsia="en-GB"/>
        </w:rPr>
        <w:t>@Address2@</w:t>
      </w:r>
      <w:r>
        <w:rPr>
          <w:rFonts w:ascii="Open Sans Light" w:hAnsi="Open Sans Light"/>
          <w:color w:val="666666"/>
          <w:sz w:val="18"/>
          <w:lang w:eastAsia="en-GB"/>
        </w:rPr>
        <w:br/>
      </w:r>
      <w:r w:rsidRPr="00BF708A">
        <w:rPr>
          <w:rFonts w:ascii="Open Sans Light" w:hAnsi="Open Sans Light"/>
          <w:color w:val="666666"/>
          <w:sz w:val="18"/>
          <w:lang w:eastAsia="en-GB"/>
        </w:rPr>
        <w:t>@Address3@</w:t>
      </w:r>
      <w:r>
        <w:rPr>
          <w:rFonts w:ascii="Open Sans Light" w:hAnsi="Open Sans Light"/>
          <w:color w:val="666666"/>
          <w:sz w:val="18"/>
          <w:lang w:eastAsia="en-GB"/>
        </w:rPr>
        <w:br/>
        <w:t>@Address4@</w:t>
      </w:r>
      <w:r>
        <w:rPr>
          <w:rFonts w:ascii="Open Sans Light" w:hAnsi="Open Sans Light"/>
          <w:color w:val="666666"/>
          <w:sz w:val="18"/>
          <w:lang w:eastAsia="en-GB"/>
        </w:rPr>
        <w:br/>
      </w:r>
      <w:r w:rsidRPr="00BF708A">
        <w:rPr>
          <w:rFonts w:ascii="Open Sans Light" w:hAnsi="Open Sans Light"/>
          <w:color w:val="666666"/>
          <w:sz w:val="18"/>
          <w:lang w:eastAsia="en-GB"/>
        </w:rPr>
        <w:t>@Postcode@</w:t>
      </w:r>
    </w:p>
    <w:p w14:paraId="067B2FC8" w14:textId="20619921" w:rsidR="005247F3" w:rsidRPr="005247F3" w:rsidRDefault="005247F3" w:rsidP="00886D2A">
      <w:pPr>
        <w:rPr>
          <w:rFonts w:ascii="Open Sans" w:hAnsi="Open Sans"/>
          <w:color w:val="666666"/>
          <w:szCs w:val="20"/>
        </w:rPr>
      </w:pPr>
      <w:r w:rsidRPr="005247F3">
        <w:rPr>
          <w:rFonts w:ascii="Open Sans" w:hAnsi="Open Sans"/>
          <w:color w:val="666666"/>
          <w:szCs w:val="20"/>
        </w:rPr>
        <w:t xml:space="preserve">Notice </w:t>
      </w:r>
      <w:r w:rsidR="000D26D7">
        <w:rPr>
          <w:rFonts w:ascii="Open Sans" w:hAnsi="Open Sans"/>
          <w:color w:val="666666"/>
          <w:szCs w:val="20"/>
        </w:rPr>
        <w:t>of sum in arrears</w:t>
      </w:r>
    </w:p>
    <w:p w14:paraId="53894283" w14:textId="2B894098" w:rsidR="000D26D7" w:rsidRPr="000D26D7" w:rsidRDefault="000D26D7" w:rsidP="000D26D7">
      <w:pPr>
        <w:rPr>
          <w:rFonts w:ascii="Open Sans Light" w:hAnsi="Open Sans Light"/>
          <w:color w:val="666666"/>
        </w:rPr>
      </w:pPr>
      <w:r w:rsidRPr="000D26D7">
        <w:rPr>
          <w:rFonts w:ascii="Open Sans Light" w:hAnsi="Open Sans Light"/>
          <w:color w:val="666666"/>
        </w:rPr>
        <w:t>We are writing in respect of your EVERLINE loan agreement with account number @</w:t>
      </w:r>
      <w:proofErr w:type="spellStart"/>
      <w:r w:rsidRPr="000D26D7">
        <w:rPr>
          <w:rFonts w:ascii="Open Sans Light" w:hAnsi="Open Sans Light"/>
          <w:color w:val="666666"/>
        </w:rPr>
        <w:t>LoanR</w:t>
      </w:r>
      <w:r>
        <w:rPr>
          <w:rFonts w:ascii="Open Sans Light" w:hAnsi="Open Sans Light"/>
          <w:color w:val="666666"/>
        </w:rPr>
        <w:t>ef</w:t>
      </w:r>
      <w:proofErr w:type="spellEnd"/>
      <w:r>
        <w:rPr>
          <w:rFonts w:ascii="Open Sans Light" w:hAnsi="Open Sans Light"/>
          <w:color w:val="666666"/>
        </w:rPr>
        <w:t>@ entered into on @</w:t>
      </w:r>
      <w:proofErr w:type="spellStart"/>
      <w:r>
        <w:rPr>
          <w:rFonts w:ascii="Open Sans Light" w:hAnsi="Open Sans Light"/>
          <w:color w:val="666666"/>
        </w:rPr>
        <w:t>LoanDate</w:t>
      </w:r>
      <w:proofErr w:type="spellEnd"/>
      <w:r>
        <w:rPr>
          <w:rFonts w:ascii="Open Sans Light" w:hAnsi="Open Sans Light"/>
          <w:color w:val="666666"/>
        </w:rPr>
        <w:t>@.</w:t>
      </w:r>
    </w:p>
    <w:p w14:paraId="73E70067" w14:textId="58B914E3" w:rsidR="000D26D7" w:rsidRPr="000D26D7" w:rsidRDefault="000D26D7" w:rsidP="000D26D7">
      <w:pPr>
        <w:rPr>
          <w:rFonts w:ascii="Open Sans Light" w:hAnsi="Open Sans Light"/>
          <w:color w:val="666666"/>
        </w:rPr>
      </w:pPr>
      <w:r w:rsidRPr="000D26D7">
        <w:rPr>
          <w:rFonts w:ascii="Open Sans Light" w:hAnsi="Open Sans Light"/>
          <w:color w:val="666666"/>
        </w:rPr>
        <w:t xml:space="preserve">The Consumer Credit Act 1974 requires us to send you this notice because you have missed repayments </w:t>
      </w:r>
      <w:r>
        <w:rPr>
          <w:rFonts w:ascii="Open Sans Light" w:hAnsi="Open Sans Light"/>
          <w:color w:val="666666"/>
        </w:rPr>
        <w:t>due under y</w:t>
      </w:r>
      <w:bookmarkStart w:id="0" w:name="_GoBack"/>
      <w:bookmarkEnd w:id="0"/>
      <w:r>
        <w:rPr>
          <w:rFonts w:ascii="Open Sans Light" w:hAnsi="Open Sans Light"/>
          <w:color w:val="666666"/>
        </w:rPr>
        <w:t xml:space="preserve">our loan agreement. </w:t>
      </w:r>
    </w:p>
    <w:p w14:paraId="394EED21" w14:textId="6BDF5B86" w:rsidR="000D26D7" w:rsidRPr="000D26D7" w:rsidRDefault="000D26D7" w:rsidP="000D26D7">
      <w:pPr>
        <w:rPr>
          <w:rFonts w:ascii="Open Sans Light" w:hAnsi="Open Sans Light"/>
          <w:color w:val="666666"/>
        </w:rPr>
      </w:pPr>
      <w:r w:rsidRPr="000D26D7">
        <w:rPr>
          <w:rFonts w:ascii="Open Sans Light" w:hAnsi="Open Sans Light"/>
          <w:color w:val="666666"/>
        </w:rPr>
        <w:t>If you have not already done so, please contact us to discuss your missed payments as we would like to help you with any financial difficu</w:t>
      </w:r>
      <w:r>
        <w:rPr>
          <w:rFonts w:ascii="Open Sans Light" w:hAnsi="Open Sans Light"/>
          <w:color w:val="666666"/>
        </w:rPr>
        <w:t xml:space="preserve">lties you may be experiencing. </w:t>
      </w:r>
    </w:p>
    <w:p w14:paraId="2A15AB14" w14:textId="58A2742D" w:rsidR="000D26D7" w:rsidRPr="000D26D7" w:rsidRDefault="000D26D7" w:rsidP="000D26D7">
      <w:pPr>
        <w:rPr>
          <w:rFonts w:ascii="Open Sans Light" w:hAnsi="Open Sans Light"/>
          <w:color w:val="666666"/>
        </w:rPr>
      </w:pPr>
      <w:r w:rsidRPr="000D26D7">
        <w:rPr>
          <w:rFonts w:ascii="Open Sans Light" w:hAnsi="Open Sans Light"/>
          <w:color w:val="666666"/>
        </w:rPr>
        <w:t xml:space="preserve">The total balance of your loan account as </w:t>
      </w:r>
      <w:r>
        <w:rPr>
          <w:rFonts w:ascii="Open Sans Light" w:hAnsi="Open Sans Light"/>
          <w:color w:val="666666"/>
        </w:rPr>
        <w:t>at @Date@ was £ @</w:t>
      </w:r>
      <w:proofErr w:type="spellStart"/>
      <w:r>
        <w:rPr>
          <w:rFonts w:ascii="Open Sans Light" w:hAnsi="Open Sans Light"/>
          <w:color w:val="666666"/>
        </w:rPr>
        <w:t>TotalBalance</w:t>
      </w:r>
      <w:proofErr w:type="spellEnd"/>
      <w:r>
        <w:rPr>
          <w:rFonts w:ascii="Open Sans Light" w:hAnsi="Open Sans Light"/>
          <w:color w:val="666666"/>
        </w:rPr>
        <w:t>@.</w:t>
      </w:r>
    </w:p>
    <w:p w14:paraId="76F551B1" w14:textId="62D547D0" w:rsidR="004A5B98" w:rsidRDefault="000D26D7" w:rsidP="00886D2A">
      <w:pPr>
        <w:rPr>
          <w:rFonts w:ascii="Open Sans Light" w:hAnsi="Open Sans Light"/>
          <w:color w:val="666666"/>
        </w:rPr>
      </w:pPr>
      <w:r w:rsidRPr="000D26D7">
        <w:rPr>
          <w:rFonts w:ascii="Open Sans Light" w:hAnsi="Open Sans Light"/>
          <w:color w:val="666666"/>
        </w:rPr>
        <w:t xml:space="preserve">The amount of arrears in respect of which we are sending you this notice are made up of the following:- </w:t>
      </w:r>
    </w:p>
    <w:tbl>
      <w:tblPr>
        <w:tblStyle w:val="TableGrid"/>
        <w:tblW w:w="927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14"/>
        <w:gridCol w:w="1948"/>
        <w:gridCol w:w="1953"/>
        <w:gridCol w:w="1494"/>
        <w:gridCol w:w="1970"/>
      </w:tblGrid>
      <w:tr w:rsidR="000D26D7" w14:paraId="12D9F519" w14:textId="77777777" w:rsidTr="000D26D7">
        <w:trPr>
          <w:trHeight w:val="274"/>
        </w:trPr>
        <w:tc>
          <w:tcPr>
            <w:tcW w:w="1914" w:type="dxa"/>
          </w:tcPr>
          <w:p w14:paraId="00B056BA" w14:textId="5F1635F0" w:rsidR="000D26D7" w:rsidRPr="00D87499" w:rsidRDefault="000D26D7" w:rsidP="000D26D7">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R</w:t>
            </w:r>
            <w:r w:rsidRPr="00D87499">
              <w:rPr>
                <w:rFonts w:ascii="Open Sans" w:hAnsi="Open Sans"/>
                <w:color w:val="666666"/>
                <w:sz w:val="16"/>
                <w:szCs w:val="16"/>
              </w:rPr>
              <w:t xml:space="preserve">epayment </w:t>
            </w:r>
            <w:r>
              <w:rPr>
                <w:rFonts w:ascii="Open Sans" w:hAnsi="Open Sans"/>
                <w:color w:val="666666"/>
                <w:sz w:val="16"/>
                <w:szCs w:val="16"/>
              </w:rPr>
              <w:t>amount</w:t>
            </w:r>
          </w:p>
        </w:tc>
        <w:tc>
          <w:tcPr>
            <w:tcW w:w="1948" w:type="dxa"/>
          </w:tcPr>
          <w:p w14:paraId="07FBC835" w14:textId="532CAA8B" w:rsidR="000D26D7" w:rsidRPr="00D87499" w:rsidRDefault="000D26D7" w:rsidP="00C614C6">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due</w:t>
            </w:r>
          </w:p>
        </w:tc>
        <w:tc>
          <w:tcPr>
            <w:tcW w:w="1953" w:type="dxa"/>
          </w:tcPr>
          <w:p w14:paraId="613C5A4B" w14:textId="1891AE17" w:rsidR="000D26D7" w:rsidRPr="00D87499" w:rsidRDefault="000D26D7" w:rsidP="00C614C6">
            <w:pPr>
              <w:spacing w:before="100" w:beforeAutospacing="1" w:after="100" w:afterAutospacing="1" w:line="240" w:lineRule="auto"/>
              <w:rPr>
                <w:rFonts w:ascii="Open Sans" w:hAnsi="Open Sans"/>
                <w:color w:val="666666"/>
                <w:sz w:val="16"/>
                <w:szCs w:val="16"/>
              </w:rPr>
            </w:pPr>
            <w:r w:rsidRPr="00D87499">
              <w:rPr>
                <w:rFonts w:ascii="Open Sans" w:hAnsi="Open Sans"/>
                <w:color w:val="666666"/>
                <w:sz w:val="16"/>
                <w:szCs w:val="16"/>
              </w:rPr>
              <w:t>Amount paid</w:t>
            </w:r>
          </w:p>
        </w:tc>
        <w:tc>
          <w:tcPr>
            <w:tcW w:w="1494" w:type="dxa"/>
          </w:tcPr>
          <w:p w14:paraId="326B3FDF" w14:textId="624F26D7" w:rsidR="000D26D7" w:rsidRDefault="000D26D7" w:rsidP="00C614C6">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Date of payment</w:t>
            </w:r>
          </w:p>
        </w:tc>
        <w:tc>
          <w:tcPr>
            <w:tcW w:w="1970" w:type="dxa"/>
          </w:tcPr>
          <w:p w14:paraId="6360C7B2" w14:textId="1191E0C6" w:rsidR="000D26D7" w:rsidRPr="00D87499" w:rsidRDefault="000D26D7" w:rsidP="00C614C6">
            <w:pPr>
              <w:spacing w:before="100" w:beforeAutospacing="1" w:after="100" w:afterAutospacing="1" w:line="240" w:lineRule="auto"/>
              <w:rPr>
                <w:rFonts w:ascii="Open Sans" w:hAnsi="Open Sans"/>
                <w:color w:val="666666"/>
                <w:sz w:val="16"/>
                <w:szCs w:val="16"/>
              </w:rPr>
            </w:pPr>
            <w:r>
              <w:rPr>
                <w:rFonts w:ascii="Open Sans" w:hAnsi="Open Sans"/>
                <w:color w:val="666666"/>
                <w:sz w:val="16"/>
                <w:szCs w:val="16"/>
              </w:rPr>
              <w:t>Arrears</w:t>
            </w:r>
          </w:p>
        </w:tc>
      </w:tr>
      <w:tr w:rsidR="000D26D7" w14:paraId="4349C9FD" w14:textId="77777777" w:rsidTr="000D26D7">
        <w:trPr>
          <w:trHeight w:val="448"/>
        </w:trPr>
        <w:tc>
          <w:tcPr>
            <w:tcW w:w="1914" w:type="dxa"/>
          </w:tcPr>
          <w:p w14:paraId="4E9C761B" w14:textId="5666EE52" w:rsidR="000D26D7" w:rsidRPr="005247F3" w:rsidRDefault="000D26D7" w:rsidP="00CB6FDC">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w:t>
            </w:r>
            <w:r w:rsidR="00CB6FDC">
              <w:rPr>
                <w:rFonts w:ascii="Open Sans Light" w:hAnsi="Open Sans Light"/>
                <w:color w:val="666666"/>
                <w:sz w:val="16"/>
                <w:szCs w:val="16"/>
              </w:rPr>
              <w:t>m</w:t>
            </w:r>
            <w:r>
              <w:rPr>
                <w:rFonts w:ascii="Open Sans Light" w:hAnsi="Open Sans Light"/>
                <w:color w:val="666666"/>
                <w:sz w:val="16"/>
                <w:szCs w:val="16"/>
              </w:rPr>
              <w:t>ountDue1@</w:t>
            </w:r>
          </w:p>
        </w:tc>
        <w:tc>
          <w:tcPr>
            <w:tcW w:w="1948" w:type="dxa"/>
          </w:tcPr>
          <w:p w14:paraId="636BC239" w14:textId="0F32D00A" w:rsidR="000D26D7" w:rsidRPr="005247F3" w:rsidRDefault="000D26D7" w:rsidP="000D26D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w:t>
            </w:r>
            <w:r>
              <w:rPr>
                <w:rFonts w:ascii="Open Sans Light" w:hAnsi="Open Sans Light"/>
                <w:color w:val="666666"/>
                <w:sz w:val="16"/>
                <w:szCs w:val="16"/>
              </w:rPr>
              <w:t>DateDue1</w:t>
            </w:r>
            <w:r w:rsidRPr="005247F3">
              <w:rPr>
                <w:rFonts w:ascii="Open Sans Light" w:hAnsi="Open Sans Light"/>
                <w:color w:val="666666"/>
                <w:sz w:val="16"/>
                <w:szCs w:val="16"/>
              </w:rPr>
              <w:t>@</w:t>
            </w:r>
          </w:p>
        </w:tc>
        <w:tc>
          <w:tcPr>
            <w:tcW w:w="1953" w:type="dxa"/>
          </w:tcPr>
          <w:p w14:paraId="3806EB6F" w14:textId="45D1AEFC" w:rsidR="000D26D7" w:rsidRPr="005247F3" w:rsidRDefault="000D26D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w:t>
            </w:r>
            <w:r w:rsidRPr="005247F3">
              <w:rPr>
                <w:rFonts w:ascii="Open Sans Light" w:hAnsi="Open Sans Light"/>
                <w:color w:val="666666"/>
                <w:sz w:val="16"/>
                <w:szCs w:val="16"/>
              </w:rPr>
              <w:t>Paid</w:t>
            </w:r>
            <w:r w:rsidR="00CB6FDC">
              <w:rPr>
                <w:rFonts w:ascii="Open Sans Light" w:hAnsi="Open Sans Light"/>
                <w:color w:val="666666"/>
                <w:sz w:val="16"/>
                <w:szCs w:val="16"/>
              </w:rPr>
              <w:t>1</w:t>
            </w:r>
            <w:r w:rsidRPr="005247F3">
              <w:rPr>
                <w:rFonts w:ascii="Open Sans Light" w:hAnsi="Open Sans Light"/>
                <w:color w:val="666666"/>
                <w:sz w:val="16"/>
                <w:szCs w:val="16"/>
              </w:rPr>
              <w:t>@</w:t>
            </w:r>
          </w:p>
        </w:tc>
        <w:tc>
          <w:tcPr>
            <w:tcW w:w="1494" w:type="dxa"/>
          </w:tcPr>
          <w:p w14:paraId="195C3AF4" w14:textId="287F5F5C" w:rsidR="000D26D7" w:rsidRPr="005247F3" w:rsidRDefault="000D26D7" w:rsidP="00C614C6">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@RepaidDate1@</w:t>
            </w:r>
          </w:p>
        </w:tc>
        <w:tc>
          <w:tcPr>
            <w:tcW w:w="1970" w:type="dxa"/>
          </w:tcPr>
          <w:p w14:paraId="7C82DC49" w14:textId="1B464A9B" w:rsidR="000D26D7" w:rsidRPr="005247F3" w:rsidRDefault="000D26D7" w:rsidP="000D26D7">
            <w:pPr>
              <w:spacing w:before="100" w:beforeAutospacing="1" w:after="100" w:afterAutospacing="1" w:line="240" w:lineRule="auto"/>
              <w:rPr>
                <w:rFonts w:ascii="Open Sans Light" w:hAnsi="Open Sans Light"/>
                <w:color w:val="666666"/>
                <w:sz w:val="16"/>
                <w:szCs w:val="16"/>
              </w:rPr>
            </w:pPr>
            <w:r w:rsidRPr="005247F3">
              <w:rPr>
                <w:rFonts w:ascii="Open Sans Light" w:hAnsi="Open Sans Light"/>
                <w:color w:val="666666"/>
                <w:sz w:val="16"/>
                <w:szCs w:val="16"/>
              </w:rPr>
              <w:t>£ @Total</w:t>
            </w:r>
            <w:r>
              <w:rPr>
                <w:rFonts w:ascii="Open Sans Light" w:hAnsi="Open Sans Light"/>
                <w:color w:val="666666"/>
                <w:sz w:val="16"/>
                <w:szCs w:val="16"/>
              </w:rPr>
              <w:t>1</w:t>
            </w:r>
            <w:r w:rsidRPr="005247F3">
              <w:rPr>
                <w:rFonts w:ascii="Open Sans Light" w:hAnsi="Open Sans Light"/>
                <w:color w:val="666666"/>
                <w:sz w:val="16"/>
                <w:szCs w:val="16"/>
              </w:rPr>
              <w:t>@</w:t>
            </w:r>
          </w:p>
        </w:tc>
      </w:tr>
      <w:tr w:rsidR="000D26D7" w14:paraId="64B1FC1B" w14:textId="77777777" w:rsidTr="000D26D7">
        <w:trPr>
          <w:trHeight w:val="448"/>
        </w:trPr>
        <w:tc>
          <w:tcPr>
            <w:tcW w:w="1914" w:type="dxa"/>
            <w:tcBorders>
              <w:bottom w:val="single" w:sz="4" w:space="0" w:color="808080" w:themeColor="background1" w:themeShade="80"/>
            </w:tcBorders>
          </w:tcPr>
          <w:p w14:paraId="7A65EEB7" w14:textId="2EE88316" w:rsidR="000D26D7" w:rsidRDefault="000D26D7" w:rsidP="00C614C6">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@AmountDue2@</w:t>
            </w:r>
          </w:p>
        </w:tc>
        <w:tc>
          <w:tcPr>
            <w:tcW w:w="1948" w:type="dxa"/>
            <w:tcBorders>
              <w:bottom w:val="single" w:sz="4" w:space="0" w:color="808080" w:themeColor="background1" w:themeShade="80"/>
            </w:tcBorders>
          </w:tcPr>
          <w:p w14:paraId="3383DE7D" w14:textId="28F9B8C9" w:rsidR="000D26D7" w:rsidRPr="005247F3" w:rsidRDefault="000D26D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@DateDue2@</w:t>
            </w:r>
          </w:p>
        </w:tc>
        <w:tc>
          <w:tcPr>
            <w:tcW w:w="1953" w:type="dxa"/>
          </w:tcPr>
          <w:p w14:paraId="64FB2C90" w14:textId="2B63BB05" w:rsidR="000D26D7" w:rsidRDefault="000D26D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@PartialPaid2@</w:t>
            </w:r>
          </w:p>
        </w:tc>
        <w:tc>
          <w:tcPr>
            <w:tcW w:w="1494" w:type="dxa"/>
          </w:tcPr>
          <w:p w14:paraId="12E97146" w14:textId="2C0A68D0" w:rsidR="000D26D7" w:rsidRDefault="000D26D7" w:rsidP="00C614C6">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@RepaidDate2@</w:t>
            </w:r>
          </w:p>
        </w:tc>
        <w:tc>
          <w:tcPr>
            <w:tcW w:w="1970" w:type="dxa"/>
          </w:tcPr>
          <w:p w14:paraId="20AB3F8E" w14:textId="2663BDAB" w:rsidR="000D26D7" w:rsidRPr="005247F3" w:rsidRDefault="000D26D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@Total2@</w:t>
            </w:r>
          </w:p>
        </w:tc>
      </w:tr>
      <w:tr w:rsidR="000D26D7" w14:paraId="5DB61FA2" w14:textId="77777777" w:rsidTr="000D26D7">
        <w:trPr>
          <w:trHeight w:val="448"/>
        </w:trPr>
        <w:tc>
          <w:tcPr>
            <w:tcW w:w="1914" w:type="dxa"/>
            <w:tcBorders>
              <w:left w:val="nil"/>
              <w:bottom w:val="nil"/>
              <w:right w:val="nil"/>
            </w:tcBorders>
          </w:tcPr>
          <w:p w14:paraId="1B2189A1" w14:textId="77777777" w:rsidR="000D26D7" w:rsidRDefault="000D26D7" w:rsidP="00C614C6">
            <w:pPr>
              <w:spacing w:before="100" w:beforeAutospacing="1" w:after="100" w:afterAutospacing="1" w:line="240" w:lineRule="auto"/>
              <w:rPr>
                <w:rFonts w:ascii="Open Sans Light" w:hAnsi="Open Sans Light"/>
                <w:color w:val="666666"/>
                <w:sz w:val="16"/>
                <w:szCs w:val="16"/>
              </w:rPr>
            </w:pPr>
          </w:p>
        </w:tc>
        <w:tc>
          <w:tcPr>
            <w:tcW w:w="1948" w:type="dxa"/>
            <w:tcBorders>
              <w:left w:val="nil"/>
              <w:bottom w:val="nil"/>
            </w:tcBorders>
          </w:tcPr>
          <w:p w14:paraId="70A99597" w14:textId="77777777" w:rsidR="000D26D7" w:rsidRPr="005247F3" w:rsidRDefault="000D26D7" w:rsidP="000D26D7">
            <w:pPr>
              <w:spacing w:before="100" w:beforeAutospacing="1" w:after="100" w:afterAutospacing="1" w:line="240" w:lineRule="auto"/>
              <w:rPr>
                <w:rFonts w:ascii="Open Sans Light" w:hAnsi="Open Sans Light"/>
                <w:color w:val="666666"/>
                <w:sz w:val="16"/>
                <w:szCs w:val="16"/>
              </w:rPr>
            </w:pPr>
          </w:p>
        </w:tc>
        <w:tc>
          <w:tcPr>
            <w:tcW w:w="1953" w:type="dxa"/>
          </w:tcPr>
          <w:p w14:paraId="34DCB339" w14:textId="1DFC5991" w:rsidR="000D26D7" w:rsidRDefault="000D26D7" w:rsidP="000D26D7">
            <w:pPr>
              <w:spacing w:before="100" w:beforeAutospacing="1" w:after="100" w:afterAutospacing="1" w:line="240" w:lineRule="auto"/>
              <w:rPr>
                <w:rFonts w:ascii="Open Sans Light" w:hAnsi="Open Sans Light"/>
                <w:color w:val="666666"/>
                <w:sz w:val="16"/>
                <w:szCs w:val="16"/>
              </w:rPr>
            </w:pPr>
            <w:r w:rsidRPr="000D26D7">
              <w:rPr>
                <w:rFonts w:ascii="Open Sans" w:hAnsi="Open Sans"/>
                <w:color w:val="666666"/>
                <w:sz w:val="16"/>
                <w:szCs w:val="16"/>
              </w:rPr>
              <w:t>Total arrears:</w:t>
            </w:r>
          </w:p>
        </w:tc>
        <w:tc>
          <w:tcPr>
            <w:tcW w:w="1494" w:type="dxa"/>
          </w:tcPr>
          <w:p w14:paraId="11D464CE" w14:textId="49B7747A" w:rsidR="000D26D7" w:rsidRPr="000D26D7" w:rsidRDefault="000D26D7" w:rsidP="00C614C6">
            <w:pPr>
              <w:spacing w:before="100" w:beforeAutospacing="1" w:after="100" w:afterAutospacing="1" w:line="240" w:lineRule="auto"/>
              <w:rPr>
                <w:rFonts w:ascii="Open Sans" w:hAnsi="Open Sans"/>
                <w:color w:val="666666"/>
                <w:sz w:val="16"/>
                <w:szCs w:val="16"/>
              </w:rPr>
            </w:pPr>
          </w:p>
        </w:tc>
        <w:tc>
          <w:tcPr>
            <w:tcW w:w="1970" w:type="dxa"/>
          </w:tcPr>
          <w:p w14:paraId="1C2BF72C" w14:textId="75EC00B4" w:rsidR="000D26D7" w:rsidRPr="005247F3" w:rsidRDefault="000D26D7" w:rsidP="000D26D7">
            <w:pPr>
              <w:spacing w:before="100" w:beforeAutospacing="1" w:after="100" w:afterAutospacing="1" w:line="240" w:lineRule="auto"/>
              <w:rPr>
                <w:rFonts w:ascii="Open Sans Light" w:hAnsi="Open Sans Light"/>
                <w:color w:val="666666"/>
                <w:sz w:val="16"/>
                <w:szCs w:val="16"/>
              </w:rPr>
            </w:pPr>
            <w:r>
              <w:rPr>
                <w:rFonts w:ascii="Open Sans Light" w:hAnsi="Open Sans Light"/>
                <w:color w:val="666666"/>
                <w:sz w:val="16"/>
                <w:szCs w:val="16"/>
              </w:rPr>
              <w:t>£ @Total@</w:t>
            </w:r>
          </w:p>
        </w:tc>
      </w:tr>
    </w:tbl>
    <w:p w14:paraId="478A90C7" w14:textId="0BC2C140" w:rsidR="00A42995" w:rsidRPr="00A42995" w:rsidRDefault="00A42995" w:rsidP="00A42995">
      <w:pPr>
        <w:shd w:val="clear" w:color="auto" w:fill="FFFFFF"/>
        <w:rPr>
          <w:rFonts w:ascii="Open Sans Light" w:hAnsi="Open Sans Light"/>
          <w:color w:val="666666"/>
        </w:rPr>
      </w:pPr>
      <w:r w:rsidRPr="00A42995">
        <w:rPr>
          <w:rFonts w:ascii="Open Sans Light" w:hAnsi="Open Sans Light"/>
          <w:color w:val="666666"/>
        </w:rPr>
        <w:t xml:space="preserve">This is not a demand for immediate payment if we have already reached a repayment agreement with you. If an arrangement has been made this will cover the arrears in this notice and you need not contact us. If we have not agreed a repayment arrangement then please contact us. </w:t>
      </w:r>
    </w:p>
    <w:p w14:paraId="29E0F76A" w14:textId="77777777" w:rsidR="00A42995" w:rsidRPr="00A42995" w:rsidRDefault="00A42995" w:rsidP="00A42995">
      <w:pPr>
        <w:shd w:val="clear" w:color="auto" w:fill="FFFFFF"/>
        <w:rPr>
          <w:rFonts w:ascii="Open Sans" w:hAnsi="Open Sans"/>
          <w:color w:val="666666"/>
        </w:rPr>
      </w:pPr>
      <w:r w:rsidRPr="00A42995">
        <w:rPr>
          <w:rFonts w:ascii="Open Sans" w:hAnsi="Open Sans"/>
          <w:color w:val="666666"/>
        </w:rPr>
        <w:t xml:space="preserve">Default sums and interest </w:t>
      </w:r>
    </w:p>
    <w:p w14:paraId="36805E2C" w14:textId="77777777" w:rsidR="00A42995" w:rsidRPr="00A42995" w:rsidRDefault="00A42995" w:rsidP="00A42995">
      <w:pPr>
        <w:shd w:val="clear" w:color="auto" w:fill="FFFFFF"/>
        <w:rPr>
          <w:rFonts w:ascii="Open Sans Light" w:hAnsi="Open Sans Light"/>
          <w:color w:val="666666"/>
        </w:rPr>
      </w:pPr>
      <w:r w:rsidRPr="00A42995">
        <w:rPr>
          <w:rFonts w:ascii="Open Sans Light" w:hAnsi="Open Sans Light"/>
          <w:color w:val="666666"/>
        </w:rPr>
        <w:t>You may have to pay default sums and interest in relation to the missed or partly made payments referred to in this notice.  Please contact us if you would like further details. This notice does not take account of any payments received after the date of the notice.</w:t>
      </w:r>
    </w:p>
    <w:p w14:paraId="75A98E74" w14:textId="77777777" w:rsidR="00A42995" w:rsidRDefault="00A42995" w:rsidP="00A42995">
      <w:pPr>
        <w:shd w:val="clear" w:color="auto" w:fill="FFFFFF"/>
        <w:rPr>
          <w:rFonts w:ascii="Open Sans Light" w:hAnsi="Open Sans Light"/>
          <w:color w:val="666666"/>
        </w:rPr>
      </w:pPr>
    </w:p>
    <w:p w14:paraId="2B30D20D" w14:textId="77777777" w:rsidR="005377E5" w:rsidRPr="00A42995" w:rsidRDefault="005377E5" w:rsidP="00A42995">
      <w:pPr>
        <w:shd w:val="clear" w:color="auto" w:fill="FFFFFF"/>
        <w:rPr>
          <w:rFonts w:ascii="Open Sans Light" w:hAnsi="Open Sans Light"/>
          <w:color w:val="666666"/>
        </w:rPr>
      </w:pPr>
    </w:p>
    <w:p w14:paraId="3D5F8D00" w14:textId="77777777" w:rsidR="00B0394A" w:rsidRDefault="00B0394A" w:rsidP="00A42995">
      <w:pPr>
        <w:shd w:val="clear" w:color="auto" w:fill="FFFFFF"/>
        <w:rPr>
          <w:rFonts w:ascii="Open Sans" w:hAnsi="Open Sans"/>
          <w:color w:val="666666"/>
        </w:rPr>
      </w:pPr>
    </w:p>
    <w:p w14:paraId="04CAFB7E" w14:textId="77777777" w:rsidR="00A42995" w:rsidRPr="00A42995" w:rsidRDefault="00A42995" w:rsidP="00A42995">
      <w:pPr>
        <w:shd w:val="clear" w:color="auto" w:fill="FFFFFF"/>
        <w:rPr>
          <w:rFonts w:ascii="Open Sans" w:hAnsi="Open Sans"/>
          <w:color w:val="666666"/>
        </w:rPr>
      </w:pPr>
      <w:r w:rsidRPr="00A42995">
        <w:rPr>
          <w:rFonts w:ascii="Open Sans" w:hAnsi="Open Sans"/>
          <w:color w:val="666666"/>
        </w:rPr>
        <w:lastRenderedPageBreak/>
        <w:t>Notices</w:t>
      </w:r>
    </w:p>
    <w:p w14:paraId="7A1ED448" w14:textId="77777777" w:rsidR="00A42995" w:rsidRDefault="00A42995" w:rsidP="00A42995">
      <w:pPr>
        <w:shd w:val="clear" w:color="auto" w:fill="FFFFFF"/>
        <w:rPr>
          <w:rFonts w:ascii="Open Sans Light" w:hAnsi="Open Sans Light"/>
          <w:color w:val="666666"/>
        </w:rPr>
      </w:pPr>
      <w:r w:rsidRPr="00A42995">
        <w:rPr>
          <w:rFonts w:ascii="Open Sans Light" w:hAnsi="Open Sans Light"/>
          <w:color w:val="666666"/>
        </w:rPr>
        <w:t xml:space="preserve">For so long as you continue to be behind with your payments by any amount, you will be sent notices about this at least every six months. We are not required to send you notices more frequently than this, even if you get further behind with your payments in between notices. </w:t>
      </w:r>
    </w:p>
    <w:p w14:paraId="1B4A8D27" w14:textId="5FE925C2" w:rsidR="00A42995" w:rsidRPr="00AF7243" w:rsidRDefault="00A42995" w:rsidP="00A42995">
      <w:pPr>
        <w:shd w:val="clear" w:color="auto" w:fill="FFFFFF"/>
        <w:rPr>
          <w:rFonts w:ascii="Open Sans" w:hAnsi="Open Sans"/>
          <w:color w:val="666666"/>
        </w:rPr>
      </w:pPr>
      <w:r w:rsidRPr="00AF7243">
        <w:rPr>
          <w:rFonts w:ascii="Open Sans" w:hAnsi="Open Sans"/>
          <w:color w:val="666666"/>
        </w:rPr>
        <w:t>Financial Conduct Authority Information Sheet</w:t>
      </w:r>
    </w:p>
    <w:p w14:paraId="33BD93FC" w14:textId="5D500D57" w:rsidR="00A42995" w:rsidRPr="00A42995" w:rsidRDefault="00A42995" w:rsidP="00A42995">
      <w:pPr>
        <w:shd w:val="clear" w:color="auto" w:fill="FFFFFF"/>
        <w:rPr>
          <w:rFonts w:ascii="Open Sans Light" w:hAnsi="Open Sans Light"/>
          <w:color w:val="666666"/>
        </w:rPr>
      </w:pPr>
      <w:r w:rsidRPr="00A42995">
        <w:rPr>
          <w:rFonts w:ascii="Open Sans Light" w:hAnsi="Open Sans Light"/>
          <w:color w:val="666666"/>
        </w:rPr>
        <w:t>This notice should include a copy of the current information sheet on arrears prepared by the Financial Conduct Authority. This contains important information about your rights and where to go for support and advice, for example on applying for a Time Order as well as our right to charge you interest. If it is not included you should contact us to get one. Please refer to the Financial Conduct Authority information sheet for more information about how to get advice on dealing with your debt</w:t>
      </w:r>
    </w:p>
    <w:p w14:paraId="26565955" w14:textId="0F480337" w:rsidR="00A42995" w:rsidRPr="00A42995" w:rsidRDefault="00A42995" w:rsidP="00A42995">
      <w:pPr>
        <w:shd w:val="clear" w:color="auto" w:fill="FFFFFF"/>
        <w:rPr>
          <w:rFonts w:ascii="Open Sans Light" w:hAnsi="Open Sans Light"/>
          <w:color w:val="666666"/>
        </w:rPr>
      </w:pPr>
      <w:r>
        <w:rPr>
          <w:rFonts w:ascii="Open Sans Light" w:hAnsi="Open Sans Light"/>
          <w:color w:val="666666"/>
        </w:rPr>
        <w:t>Yours sincerely</w:t>
      </w:r>
    </w:p>
    <w:p w14:paraId="201D1875" w14:textId="59ADE127" w:rsidR="00A42995" w:rsidRPr="00A42995" w:rsidRDefault="00A42995" w:rsidP="00A42995">
      <w:pPr>
        <w:shd w:val="clear" w:color="auto" w:fill="FFFFFF"/>
        <w:rPr>
          <w:rFonts w:ascii="Open Sans Light" w:hAnsi="Open Sans Light"/>
          <w:color w:val="666666"/>
        </w:rPr>
      </w:pPr>
      <w:r w:rsidRPr="00A42995">
        <w:rPr>
          <w:rFonts w:ascii="Open Sans Light" w:hAnsi="Open Sans Light"/>
          <w:color w:val="666666"/>
        </w:rPr>
        <w:t>Orange Money Ltd</w:t>
      </w:r>
    </w:p>
    <w:p w14:paraId="17D53FD9" w14:textId="77777777" w:rsidR="00FC719D" w:rsidRPr="0095451D" w:rsidRDefault="00FC719D" w:rsidP="00D9369C">
      <w:pPr>
        <w:shd w:val="clear" w:color="auto" w:fill="FFFFFF"/>
        <w:rPr>
          <w:rFonts w:ascii="Open Sans Light" w:eastAsia="Times New Roman" w:hAnsi="Open Sans Light"/>
          <w:color w:val="666666"/>
          <w:sz w:val="16"/>
          <w:szCs w:val="16"/>
          <w:lang w:eastAsia="en-GB"/>
        </w:rPr>
      </w:pPr>
    </w:p>
    <w:sectPr w:rsidR="00FC719D" w:rsidRPr="0095451D" w:rsidSect="00DD55E4">
      <w:headerReference w:type="default" r:id="rId9"/>
      <w:footerReference w:type="default" r:id="rId10"/>
      <w:headerReference w:type="first" r:id="rId11"/>
      <w:footerReference w:type="first" r:id="rId12"/>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56826" w14:textId="77777777" w:rsidR="00B15D3D" w:rsidRDefault="00B15D3D" w:rsidP="00607FD3">
      <w:pPr>
        <w:spacing w:before="0" w:after="0" w:line="240" w:lineRule="auto"/>
      </w:pPr>
      <w:r>
        <w:separator/>
      </w:r>
    </w:p>
  </w:endnote>
  <w:endnote w:type="continuationSeparator" w:id="0">
    <w:p w14:paraId="081F587E" w14:textId="77777777" w:rsidR="00B15D3D" w:rsidRDefault="00B15D3D"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auto"/>
    <w:pitch w:val="variable"/>
    <w:sig w:usb0="00000001" w:usb1="5000604B" w:usb2="00000000" w:usb3="00000000" w:csb0="00000093" w:csb1="00000000"/>
  </w:font>
  <w:font w:name="ＭＳ Ｐゴシック">
    <w:charset w:val="4E"/>
    <w:family w:val="auto"/>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charset w:val="00"/>
    <w:family w:val="auto"/>
    <w:pitch w:val="variable"/>
    <w:sig w:usb0="00000003" w:usb1="00000000" w:usb2="00000000" w:usb3="00000000" w:csb0="00000001" w:csb1="00000000"/>
  </w:font>
  <w:font w:name="Lato Regular">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77777777" w:rsidR="00A42995" w:rsidRPr="00DB6DEC" w:rsidRDefault="00A42995" w:rsidP="00F54848">
    <w:r w:rsidRPr="003B2D77">
      <w:rPr>
        <w:rFonts w:ascii="OpenSans" w:hAnsi="OpenSans" w:cs="OpenSans"/>
        <w:color w:val="808284"/>
        <w:sz w:val="12"/>
        <w:szCs w:val="12"/>
      </w:rPr>
      <w:t>Everline is the trading name of Orange Money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Pr>
        <w:rFonts w:ascii="OpenSans" w:hAnsi="OpenSans" w:cs="OpenSans"/>
        <w:color w:val="808284"/>
        <w:sz w:val="12"/>
        <w:szCs w:val="12"/>
      </w:rPr>
      <w:t>.</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8E13E0" w14:textId="77777777" w:rsidR="00B15D3D" w:rsidRDefault="00B15D3D" w:rsidP="00607FD3">
      <w:pPr>
        <w:spacing w:before="0" w:after="0" w:line="240" w:lineRule="auto"/>
      </w:pPr>
      <w:r>
        <w:separator/>
      </w:r>
    </w:p>
  </w:footnote>
  <w:footnote w:type="continuationSeparator" w:id="0">
    <w:p w14:paraId="6AEEF392" w14:textId="77777777" w:rsidR="00B15D3D" w:rsidRDefault="00B15D3D"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77777777" w:rsidR="00A42995" w:rsidRDefault="00A42995" w:rsidP="00A21314">
    <w:pPr>
      <w:pStyle w:val="Footer"/>
    </w:pPr>
    <w:r>
      <w:rPr>
        <w:noProof/>
        <w:lang w:val="en-US" w:bidi="he-IL"/>
      </w:rPr>
      <mc:AlternateContent>
        <mc:Choice Requires="wps">
          <w:drawing>
            <wp:anchor distT="0" distB="0" distL="114300" distR="114300" simplePos="0" relativeHeight="251682816" behindDoc="0" locked="0" layoutInCell="1" allowOverlap="1" wp14:anchorId="1C614D8B" wp14:editId="5BE886AA">
              <wp:simplePos x="0" y="0"/>
              <wp:positionH relativeFrom="column">
                <wp:posOffset>4370070</wp:posOffset>
              </wp:positionH>
              <wp:positionV relativeFrom="paragraph">
                <wp:posOffset>523875</wp:posOffset>
              </wp:positionV>
              <wp:extent cx="1802130" cy="171259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802130" cy="17125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36 Soho square</w:t>
                          </w:r>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2" o:spid="_x0000_s1026" type="#_x0000_t202" style="position:absolute;left:0;text-align:left;margin-left:344.1pt;margin-top:41.25pt;width:141.9pt;height:134.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" filled="f" stroked="f">
              <v:textbox>
                <w:txbxContent>
                  <w:p w14:paraId="0283184E" w14:textId="43FB9FBA" w:rsidR="00A42995" w:rsidRDefault="00A42995" w:rsidP="00FE47EF">
                    <w:pPr>
                      <w:pStyle w:val="Footer"/>
                      <w:rPr>
                        <w:rFonts w:ascii="Open Sans Light" w:hAnsi="Open Sans Light"/>
                        <w:color w:val="666666"/>
                      </w:rPr>
                    </w:pPr>
                    <w:r>
                      <w:rPr>
                        <w:rFonts w:ascii="Open Sans Light" w:hAnsi="Open Sans Light"/>
                        <w:color w:val="666666"/>
                      </w:rPr>
                      <w:t>Orange Money Ltd</w:t>
                    </w:r>
                    <w:r w:rsidRPr="0095451D">
                      <w:rPr>
                        <w:rFonts w:ascii="Open Sans Light" w:hAnsi="Open Sans Light"/>
                        <w:color w:val="666666"/>
                      </w:rPr>
                      <w:br/>
                    </w:r>
                    <w:r>
                      <w:rPr>
                        <w:rFonts w:ascii="Open Sans Light" w:hAnsi="Open Sans Light"/>
                        <w:color w:val="666666"/>
                      </w:rPr>
                      <w:t xml:space="preserve">36 Soho </w:t>
                    </w:r>
                    <w:proofErr w:type="gramStart"/>
                    <w:r>
                      <w:rPr>
                        <w:rFonts w:ascii="Open Sans Light" w:hAnsi="Open Sans Light"/>
                        <w:color w:val="666666"/>
                      </w:rPr>
                      <w:t>square</w:t>
                    </w:r>
                    <w:proofErr w:type="gramEnd"/>
                  </w:p>
                  <w:p w14:paraId="59810CB7" w14:textId="46D1B43A" w:rsidR="00A42995" w:rsidRDefault="00A42995" w:rsidP="00FE47EF">
                    <w:pPr>
                      <w:pStyle w:val="Footer"/>
                      <w:rPr>
                        <w:rFonts w:ascii="Open Sans Light" w:hAnsi="Open Sans Light"/>
                        <w:color w:val="666666"/>
                      </w:rPr>
                    </w:pPr>
                    <w:r>
                      <w:rPr>
                        <w:rFonts w:ascii="Open Sans Light" w:hAnsi="Open Sans Light"/>
                        <w:color w:val="666666"/>
                      </w:rPr>
                      <w:t>London</w:t>
                    </w:r>
                  </w:p>
                  <w:p w14:paraId="1D31E2D6" w14:textId="2AB5E9E0" w:rsidR="00A42995" w:rsidRDefault="00A42995" w:rsidP="00FB5E2D">
                    <w:pPr>
                      <w:pStyle w:val="Footer"/>
                      <w:rPr>
                        <w:rFonts w:ascii="Open Sans Light" w:hAnsi="Open Sans Light"/>
                        <w:color w:val="666666"/>
                      </w:rPr>
                    </w:pPr>
                    <w:r>
                      <w:rPr>
                        <w:rFonts w:ascii="Open Sans Light" w:hAnsi="Open Sans Light"/>
                        <w:color w:val="666666"/>
                      </w:rPr>
                      <w:t>W1D 3QY</w:t>
                    </w:r>
                  </w:p>
                  <w:p w14:paraId="1FD9EF2C" w14:textId="77777777" w:rsidR="00A42995" w:rsidRDefault="00A42995" w:rsidP="00FB5E2D">
                    <w:pPr>
                      <w:pStyle w:val="Footer"/>
                      <w:rPr>
                        <w:rFonts w:ascii="Open Sans Light" w:hAnsi="Open Sans Light"/>
                        <w:color w:val="666666"/>
                      </w:rPr>
                    </w:pPr>
                  </w:p>
                  <w:p w14:paraId="2069D01B" w14:textId="5828A7B0" w:rsidR="00A42995" w:rsidRPr="00FB5E2D" w:rsidRDefault="00A42995" w:rsidP="00FB5E2D">
                    <w:pPr>
                      <w:pStyle w:val="Footer"/>
                      <w:rPr>
                        <w:rFonts w:ascii="Open Sans Light" w:hAnsi="Open Sans Light"/>
                        <w:color w:val="666666"/>
                      </w:rPr>
                    </w:pPr>
                    <w:r>
                      <w:rPr>
                        <w:rFonts w:ascii="Open Sans Light" w:hAnsi="Open Sans Light"/>
                        <w:color w:val="666666"/>
                      </w:rPr>
                      <w:t>Tel: 0800 011 4787</w:t>
                    </w:r>
                  </w:p>
                  <w:p w14:paraId="6B9936FA" w14:textId="6FDEF9F9" w:rsidR="00A42995" w:rsidRPr="0095451D" w:rsidRDefault="00A42995" w:rsidP="00A57971">
                    <w:pPr>
                      <w:ind w:left="-142"/>
                      <w:rPr>
                        <w:rFonts w:ascii="Open Sans Light" w:hAnsi="Open Sans Light"/>
                        <w:color w:val="666666"/>
                        <w:sz w:val="16"/>
                      </w:rPr>
                    </w:pPr>
                    <w:r>
                      <w:rPr>
                        <w:rFonts w:ascii="Open Sans Light" w:hAnsi="Open Sans Light"/>
                        <w:color w:val="666666"/>
                        <w:sz w:val="16"/>
                      </w:rPr>
                      <w:t>@Date@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B43E3"/>
    <w:rsid w:val="000D26D7"/>
    <w:rsid w:val="001207F8"/>
    <w:rsid w:val="00124B85"/>
    <w:rsid w:val="001C7878"/>
    <w:rsid w:val="0023169D"/>
    <w:rsid w:val="002A1EDA"/>
    <w:rsid w:val="002C217F"/>
    <w:rsid w:val="002C797E"/>
    <w:rsid w:val="002E0558"/>
    <w:rsid w:val="003230C4"/>
    <w:rsid w:val="00347DA4"/>
    <w:rsid w:val="0040161C"/>
    <w:rsid w:val="0043049C"/>
    <w:rsid w:val="0046644F"/>
    <w:rsid w:val="004A5B98"/>
    <w:rsid w:val="004F777B"/>
    <w:rsid w:val="005247F3"/>
    <w:rsid w:val="005377E5"/>
    <w:rsid w:val="00575A29"/>
    <w:rsid w:val="00581651"/>
    <w:rsid w:val="005B7A12"/>
    <w:rsid w:val="005C4757"/>
    <w:rsid w:val="005F6F80"/>
    <w:rsid w:val="00607FD3"/>
    <w:rsid w:val="00614FC0"/>
    <w:rsid w:val="006303BE"/>
    <w:rsid w:val="00770EF1"/>
    <w:rsid w:val="00777B52"/>
    <w:rsid w:val="008178AF"/>
    <w:rsid w:val="00865930"/>
    <w:rsid w:val="008721AE"/>
    <w:rsid w:val="00886D2A"/>
    <w:rsid w:val="0089180E"/>
    <w:rsid w:val="00892C78"/>
    <w:rsid w:val="00917C16"/>
    <w:rsid w:val="0092336C"/>
    <w:rsid w:val="0095451D"/>
    <w:rsid w:val="00955776"/>
    <w:rsid w:val="009C1972"/>
    <w:rsid w:val="009C4F76"/>
    <w:rsid w:val="009E316A"/>
    <w:rsid w:val="00A21314"/>
    <w:rsid w:val="00A25948"/>
    <w:rsid w:val="00A42995"/>
    <w:rsid w:val="00A57971"/>
    <w:rsid w:val="00AB369D"/>
    <w:rsid w:val="00AF7243"/>
    <w:rsid w:val="00B0394A"/>
    <w:rsid w:val="00B15D3D"/>
    <w:rsid w:val="00B53338"/>
    <w:rsid w:val="00BD1584"/>
    <w:rsid w:val="00BE2B8A"/>
    <w:rsid w:val="00BF708A"/>
    <w:rsid w:val="00C1515E"/>
    <w:rsid w:val="00C4447C"/>
    <w:rsid w:val="00C459FB"/>
    <w:rsid w:val="00C52D65"/>
    <w:rsid w:val="00C614C6"/>
    <w:rsid w:val="00C840AA"/>
    <w:rsid w:val="00CB6FDC"/>
    <w:rsid w:val="00D06C53"/>
    <w:rsid w:val="00D26E85"/>
    <w:rsid w:val="00D87499"/>
    <w:rsid w:val="00D9369C"/>
    <w:rsid w:val="00DA7219"/>
    <w:rsid w:val="00DB6DEC"/>
    <w:rsid w:val="00DD55E4"/>
    <w:rsid w:val="00E25300"/>
    <w:rsid w:val="00E32679"/>
    <w:rsid w:val="00E43190"/>
    <w:rsid w:val="00E45611"/>
    <w:rsid w:val="00EB72FF"/>
    <w:rsid w:val="00EE26B9"/>
    <w:rsid w:val="00F54848"/>
    <w:rsid w:val="00F738F7"/>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886D2A"/>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99"/>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3E2BE-24B0-4CEE-BD7D-E77C13AAB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7</cp:revision>
  <cp:lastPrinted>2014-07-01T10:08:00Z</cp:lastPrinted>
  <dcterms:created xsi:type="dcterms:W3CDTF">2015-07-23T15:43:00Z</dcterms:created>
  <dcterms:modified xsi:type="dcterms:W3CDTF">2015-08-12T10:59:00Z</dcterms:modified>
</cp:coreProperties>
</file>